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CE" w:rsidRDefault="00861E13" w:rsidP="009537F5">
      <w:pPr>
        <w:pStyle w:val="a3"/>
        <w:ind w:right="176" w:firstLine="720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EC6D38">
        <w:rPr>
          <w:lang w:eastAsia="ko-KR"/>
        </w:rPr>
        <w:t xml:space="preserve"> </w:t>
      </w:r>
      <w:r w:rsidR="00DB2026">
        <w:rPr>
          <w:rFonts w:hint="eastAsia"/>
          <w:lang w:eastAsia="ko-KR"/>
        </w:rPr>
        <w:t>스포츠</w:t>
      </w:r>
      <w:r w:rsidR="00845E25">
        <w:rPr>
          <w:rFonts w:hint="eastAsia"/>
          <w:lang w:eastAsia="ko-KR"/>
        </w:rPr>
        <w:t xml:space="preserve"> 매칭 </w:t>
      </w:r>
      <w:r w:rsidR="00EC6D38">
        <w:rPr>
          <w:rFonts w:hint="eastAsia"/>
          <w:lang w:eastAsia="ko-KR"/>
        </w:rPr>
        <w:t>사이트</w:t>
      </w:r>
      <w:r w:rsidR="00845E25">
        <w:rPr>
          <w:rFonts w:hint="eastAsia"/>
          <w:lang w:eastAsia="ko-KR"/>
        </w:rPr>
        <w:t xml:space="preserve"> 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Pr="00576FC6" w:rsidRDefault="00576FC6" w:rsidP="00576FC6">
      <w:pPr>
        <w:rPr>
          <w:lang w:eastAsia="ko-KR"/>
        </w:rPr>
      </w:pPr>
    </w:p>
    <w:p w:rsidR="000615CE" w:rsidRPr="00B9254C" w:rsidRDefault="00656ECF">
      <w:pPr>
        <w:pStyle w:val="a3"/>
        <w:rPr>
          <w:rFonts w:cs="Times New Roman"/>
          <w:color w:val="FF0000"/>
          <w:sz w:val="28"/>
          <w:szCs w:val="28"/>
          <w:lang w:eastAsia="ko-KR"/>
        </w:rPr>
      </w:pPr>
      <w:r>
        <w:rPr>
          <w:rFonts w:cs="Times New Roman"/>
          <w:color w:val="FF0000"/>
          <w:sz w:val="28"/>
          <w:szCs w:val="28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3pt;height:203.8pt">
            <v:imagedata r:id="rId8" o:title="ball"/>
          </v:shape>
        </w:pict>
      </w: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9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개정히스토리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D467B0" w:rsidRDefault="00D467B0" w:rsidP="009E58EC">
            <w:pPr>
              <w:pStyle w:val="Tabletext"/>
              <w:jc w:val="center"/>
              <w:rPr>
                <w:color w:val="000000" w:themeColor="text1"/>
                <w:lang w:eastAsia="ko-KR"/>
              </w:rPr>
            </w:pPr>
            <w:r w:rsidRPr="00D467B0">
              <w:rPr>
                <w:color w:val="000000" w:themeColor="text1"/>
                <w:lang w:eastAsia="ko-KR"/>
              </w:rPr>
              <w:t>&lt;2018-08-21&gt;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 w:rsidP="009E58EC">
            <w:pPr>
              <w:pStyle w:val="Tabletex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D467B0" w:rsidRDefault="000615CE" w:rsidP="009E58EC">
            <w:pPr>
              <w:pStyle w:val="Tabletext"/>
              <w:jc w:val="center"/>
              <w:rPr>
                <w:color w:val="000000" w:themeColor="text1"/>
                <w:lang w:eastAsia="ko-K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D467B0" w:rsidRDefault="00D467B0" w:rsidP="009E58EC">
            <w:pPr>
              <w:pStyle w:val="Tabletext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백 영 재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217B01" w:rsidP="009E58EC">
            <w:pPr>
              <w:pStyle w:val="Tabletext"/>
              <w:jc w:val="center"/>
              <w:rPr>
                <w:rFonts w:cs="Times New Roman" w:hint="eastAsia"/>
                <w:lang w:eastAsia="ko-KR"/>
              </w:rPr>
            </w:pPr>
            <w:r>
              <w:rPr>
                <w:rFonts w:cs="Times New Roman" w:hint="eastAsia"/>
                <w:lang w:eastAsia="ko-KR"/>
              </w:rPr>
              <w:t>&lt;2018-08-27&gt;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217B01" w:rsidP="009E58EC">
            <w:pPr>
              <w:pStyle w:val="Tabletext"/>
              <w:jc w:val="center"/>
              <w:rPr>
                <w:rFonts w:cs="Times New Roman" w:hint="eastAsia"/>
                <w:lang w:eastAsia="ko-KR"/>
              </w:rPr>
            </w:pPr>
            <w:r>
              <w:rPr>
                <w:rFonts w:cs="Times New Roman" w:hint="eastAsia"/>
                <w:lang w:eastAsia="ko-KR"/>
              </w:rPr>
              <w:t>&lt;1.1&gt;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217B01" w:rsidP="009E58EC">
            <w:pPr>
              <w:pStyle w:val="Tabletext"/>
              <w:jc w:val="center"/>
              <w:rPr>
                <w:rFonts w:cs="Times New Roman" w:hint="eastAsia"/>
                <w:lang w:eastAsia="ko-KR"/>
              </w:rPr>
            </w:pPr>
            <w:r>
              <w:rPr>
                <w:rFonts w:cs="Times New Roman" w:hint="eastAsia"/>
                <w:lang w:eastAsia="ko-KR"/>
              </w:rPr>
              <w:t>백 영 재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9E58EC">
            <w:pPr>
              <w:pStyle w:val="Tabletext"/>
              <w:jc w:val="center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proofErr w:type="spellStart"/>
      <w:r>
        <w:rPr>
          <w:rFonts w:hint="eastAsia"/>
        </w:rPr>
        <w:lastRenderedPageBreak/>
        <w:t>목차</w:t>
      </w:r>
      <w:proofErr w:type="spellEnd"/>
    </w:p>
    <w:p w:rsidR="00D31AC9" w:rsidRDefault="00A735DE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523148848" w:history="1">
        <w:r w:rsidR="00D31AC9" w:rsidRPr="001C42A6">
          <w:rPr>
            <w:rStyle w:val="ae"/>
            <w:noProof/>
            <w:lang w:eastAsia="ko-KR"/>
          </w:rPr>
          <w:t>1.소개</w:t>
        </w:r>
        <w:r w:rsidR="00D31AC9">
          <w:rPr>
            <w:noProof/>
            <w:webHidden/>
          </w:rPr>
          <w:tab/>
        </w:r>
        <w:r w:rsidR="00D31AC9">
          <w:rPr>
            <w:noProof/>
            <w:webHidden/>
          </w:rPr>
          <w:fldChar w:fldCharType="begin"/>
        </w:r>
        <w:r w:rsidR="00D31AC9">
          <w:rPr>
            <w:noProof/>
            <w:webHidden/>
          </w:rPr>
          <w:instrText xml:space="preserve"> PAGEREF _Toc523148848 \h </w:instrText>
        </w:r>
        <w:r w:rsidR="00D31AC9">
          <w:rPr>
            <w:noProof/>
            <w:webHidden/>
          </w:rPr>
        </w:r>
        <w:r w:rsidR="00D31AC9">
          <w:rPr>
            <w:noProof/>
            <w:webHidden/>
          </w:rPr>
          <w:fldChar w:fldCharType="separate"/>
        </w:r>
        <w:r w:rsidR="00D31AC9">
          <w:rPr>
            <w:noProof/>
            <w:webHidden/>
          </w:rPr>
          <w:t>4</w:t>
        </w:r>
        <w:r w:rsidR="00D31AC9"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49" w:history="1">
        <w:r w:rsidRPr="001C42A6">
          <w:rPr>
            <w:rStyle w:val="ae"/>
            <w:noProof/>
            <w:lang w:eastAsia="ko-KR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50" w:history="1">
        <w:r w:rsidRPr="001C42A6">
          <w:rPr>
            <w:rStyle w:val="ae"/>
            <w:noProof/>
            <w:lang w:eastAsia="ko-KR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51" w:history="1">
        <w:r w:rsidRPr="001C42A6">
          <w:rPr>
            <w:rStyle w:val="ae"/>
            <w:noProof/>
            <w:lang w:eastAsia="ko-KR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참조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52" w:history="1">
        <w:r w:rsidRPr="001C42A6">
          <w:rPr>
            <w:rStyle w:val="ae"/>
            <w:noProof/>
            <w:lang w:eastAsia="ko-KR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비즈니스 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53" w:history="1">
        <w:r w:rsidRPr="001C42A6">
          <w:rPr>
            <w:rStyle w:val="ae"/>
            <w:noProof/>
            <w:lang w:eastAsia="ko-KR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시장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54" w:history="1">
        <w:r w:rsidRPr="001C42A6">
          <w:rPr>
            <w:rStyle w:val="ae"/>
            <w:noProof/>
            <w:lang w:eastAsia="ko-KR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비즈니스 비전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55" w:history="1">
        <w:r w:rsidRPr="001C42A6">
          <w:rPr>
            <w:rStyle w:val="ae"/>
            <w:rFonts w:cs="Times New Roman"/>
            <w:noProof/>
            <w:lang w:eastAsia="ko-KR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rFonts w:cs="Times New Roman"/>
            <w:noProof/>
            <w:lang w:eastAsia="ko-KR"/>
          </w:rPr>
          <w:t>AS-IS 문제점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56" w:history="1">
        <w:r w:rsidRPr="001C42A6">
          <w:rPr>
            <w:rStyle w:val="ae"/>
            <w:noProof/>
            <w:lang w:eastAsia="ko-KR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사용자 관점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57" w:history="1">
        <w:r w:rsidRPr="001C42A6">
          <w:rPr>
            <w:rStyle w:val="ae"/>
            <w:lang w:eastAsia="ko-KR"/>
          </w:rPr>
          <w:t>3.1.1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사이트 첫 방문자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58" w:history="1">
        <w:r w:rsidRPr="001C42A6">
          <w:rPr>
            <w:rStyle w:val="ae"/>
            <w:lang w:eastAsia="ko-KR"/>
          </w:rPr>
          <w:t>3.1.2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사이트 이용자 (소수 회원)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59" w:history="1">
        <w:r w:rsidRPr="001C42A6">
          <w:rPr>
            <w:rStyle w:val="ae"/>
            <w:lang w:eastAsia="ko-KR"/>
          </w:rPr>
          <w:t>3.1.3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사이트 이용자 (대다수 회원)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60" w:history="1">
        <w:r w:rsidRPr="001C42A6">
          <w:rPr>
            <w:rStyle w:val="ae"/>
            <w:lang w:eastAsia="ko-KR"/>
          </w:rPr>
          <w:t>3.1.4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복귀 회원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61" w:history="1">
        <w:r w:rsidRPr="001C42A6">
          <w:rPr>
            <w:rStyle w:val="ae"/>
            <w:noProof/>
            <w:lang w:eastAsia="ko-KR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기타 구현 관점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62" w:history="1">
        <w:r w:rsidRPr="001C42A6">
          <w:rPr>
            <w:rStyle w:val="ae"/>
            <w:lang w:eastAsia="ko-KR"/>
          </w:rPr>
          <w:t>3.2.1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개발자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63" w:history="1">
        <w:r w:rsidRPr="001C42A6">
          <w:rPr>
            <w:rStyle w:val="ae"/>
            <w:rFonts w:cs="Times New Roman"/>
            <w:noProof/>
            <w:lang w:eastAsia="ko-KR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이해당사자(stakeholder) 및 고객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64" w:history="1">
        <w:r w:rsidRPr="001C42A6">
          <w:rPr>
            <w:rStyle w:val="ae"/>
            <w:noProof/>
            <w:lang w:eastAsia="ko-KR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고객 프로파일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65" w:history="1">
        <w:r w:rsidRPr="001C42A6">
          <w:rPr>
            <w:rStyle w:val="ae"/>
            <w:lang w:eastAsia="ko-KR"/>
          </w:rPr>
          <w:t>4.1.1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사이트 첫 방문자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66" w:history="1">
        <w:r w:rsidRPr="001C42A6">
          <w:rPr>
            <w:rStyle w:val="ae"/>
            <w:lang w:eastAsia="ko-KR"/>
          </w:rPr>
          <w:t>4.1.2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회원 (소수)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67" w:history="1">
        <w:r w:rsidRPr="001C42A6">
          <w:rPr>
            <w:rStyle w:val="ae"/>
            <w:lang w:eastAsia="ko-KR"/>
          </w:rPr>
          <w:t>4.1.3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회원 (대다수)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68" w:history="1">
        <w:r w:rsidRPr="001C42A6">
          <w:rPr>
            <w:rStyle w:val="ae"/>
            <w:lang w:eastAsia="ko-KR"/>
          </w:rPr>
          <w:t>4.1.4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복귀 회원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69" w:history="1">
        <w:r w:rsidRPr="001C42A6">
          <w:rPr>
            <w:rStyle w:val="ae"/>
            <w:noProof/>
            <w:lang w:eastAsia="ko-KR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기타 이해당사자 프로파일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523148870" w:history="1">
        <w:r w:rsidRPr="001C42A6">
          <w:rPr>
            <w:rStyle w:val="ae"/>
            <w:lang w:eastAsia="ko-KR"/>
          </w:rPr>
          <w:t>4.2.1</w:t>
        </w:r>
        <w:r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Pr="001C42A6">
          <w:rPr>
            <w:rStyle w:val="ae"/>
            <w:lang w:eastAsia="ko-KR"/>
          </w:rPr>
          <w:t>개발자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_Toc523148870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71" w:history="1">
        <w:r w:rsidRPr="001C42A6">
          <w:rPr>
            <w:rStyle w:val="ae"/>
            <w:noProof/>
            <w:lang w:eastAsia="ko-KR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고객환경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72" w:history="1">
        <w:r w:rsidRPr="001C42A6">
          <w:rPr>
            <w:rStyle w:val="ae"/>
            <w:noProof/>
            <w:lang w:eastAsia="ko-KR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KPI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73" w:history="1">
        <w:r w:rsidRPr="001C42A6">
          <w:rPr>
            <w:rStyle w:val="ae"/>
            <w:noProof/>
            <w:lang w:eastAsia="ko-KR"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사용자 관점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31AC9" w:rsidRDefault="00D31AC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523148874" w:history="1">
        <w:r w:rsidRPr="001C42A6">
          <w:rPr>
            <w:rStyle w:val="ae"/>
            <w:noProof/>
            <w:lang w:eastAsia="ko-KR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1C42A6">
          <w:rPr>
            <w:rStyle w:val="ae"/>
            <w:noProof/>
            <w:lang w:eastAsia="ko-KR"/>
          </w:rPr>
          <w:t>기타 이해 관계자 관점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lastRenderedPageBreak/>
        <w:fldChar w:fldCharType="begin"/>
      </w:r>
      <w:r w:rsidR="00861E13">
        <w:rPr>
          <w:lang w:eastAsia="ko-KR"/>
        </w:rPr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9E58EC" w:rsidP="009E58EC">
      <w:pPr>
        <w:pStyle w:val="1"/>
        <w:numPr>
          <w:ilvl w:val="0"/>
          <w:numId w:val="0"/>
        </w:numPr>
        <w:ind w:left="720" w:hanging="720"/>
        <w:rPr>
          <w:lang w:eastAsia="ko-KR"/>
        </w:rPr>
      </w:pPr>
      <w:bookmarkStart w:id="0" w:name="_Toc456598586"/>
      <w:bookmarkStart w:id="1" w:name="_Toc456600917"/>
      <w:bookmarkStart w:id="2" w:name="_Toc436203377"/>
      <w:bookmarkStart w:id="3" w:name="_Toc452813577"/>
      <w:bookmarkStart w:id="4" w:name="_Toc523148848"/>
      <w:proofErr w:type="gramStart"/>
      <w:r>
        <w:rPr>
          <w:rFonts w:hint="eastAsia"/>
          <w:lang w:eastAsia="ko-KR"/>
        </w:rPr>
        <w:t>1.</w:t>
      </w:r>
      <w:r w:rsidR="000615CE">
        <w:rPr>
          <w:rFonts w:hint="eastAsia"/>
          <w:lang w:eastAsia="ko-KR"/>
        </w:rPr>
        <w:t>소개</w:t>
      </w:r>
      <w:bookmarkEnd w:id="0"/>
      <w:bookmarkEnd w:id="1"/>
      <w:bookmarkEnd w:id="4"/>
      <w:proofErr w:type="gramEnd"/>
    </w:p>
    <w:p w:rsidR="00845E25" w:rsidRPr="00845E25" w:rsidRDefault="00845E25" w:rsidP="00845E25">
      <w:pPr>
        <w:rPr>
          <w:lang w:eastAsia="ko-KR"/>
        </w:rPr>
      </w:pPr>
      <w:r>
        <w:rPr>
          <w:rFonts w:hint="eastAsia"/>
          <w:lang w:eastAsia="ko-KR"/>
        </w:rPr>
        <w:t xml:space="preserve"> 자신만의 </w:t>
      </w:r>
      <w:r w:rsidR="006C0EF1">
        <w:rPr>
          <w:rFonts w:hint="eastAsia"/>
          <w:lang w:eastAsia="ko-KR"/>
        </w:rPr>
        <w:t>스포츠</w:t>
      </w:r>
      <w:r>
        <w:rPr>
          <w:rFonts w:hint="eastAsia"/>
          <w:lang w:eastAsia="ko-KR"/>
        </w:rPr>
        <w:t xml:space="preserve"> 팀을 등록하여 보다 쉽게 상대팀과의 경기를 잡아주고 결과를 통해 팀의 랭킹 및 수준까지 알려주는 웹 사이트</w:t>
      </w:r>
    </w:p>
    <w:p w:rsidR="000615CE" w:rsidRDefault="008A283B">
      <w:pPr>
        <w:pStyle w:val="2"/>
        <w:rPr>
          <w:lang w:eastAsia="ko-KR"/>
        </w:rPr>
      </w:pPr>
      <w:bookmarkStart w:id="5" w:name="_Toc456598587"/>
      <w:bookmarkStart w:id="6" w:name="_Toc456600918"/>
      <w:bookmarkStart w:id="7" w:name="_Toc523148849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B9254C" w:rsidRDefault="00EA68A1" w:rsidP="00396794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="00845E25">
        <w:rPr>
          <w:i w:val="0"/>
          <w:color w:val="000000" w:themeColor="text1"/>
          <w:lang w:eastAsia="ko-KR"/>
        </w:rPr>
        <w:t xml:space="preserve">: </w:t>
      </w:r>
      <w:r w:rsidR="00B7029A">
        <w:rPr>
          <w:rFonts w:hint="eastAsia"/>
          <w:i w:val="0"/>
          <w:color w:val="000000" w:themeColor="text1"/>
          <w:lang w:eastAsia="ko-KR"/>
        </w:rPr>
        <w:t>배운 기술들을 활용하여</w:t>
      </w:r>
      <w:r w:rsidR="00153927">
        <w:rPr>
          <w:rFonts w:hint="eastAsia"/>
          <w:i w:val="0"/>
          <w:color w:val="000000" w:themeColor="text1"/>
          <w:lang w:eastAsia="ko-KR"/>
        </w:rPr>
        <w:t xml:space="preserve"> 스포츠</w:t>
      </w:r>
      <w:r w:rsidR="00B7029A">
        <w:rPr>
          <w:rFonts w:hint="eastAsia"/>
          <w:i w:val="0"/>
          <w:color w:val="000000" w:themeColor="text1"/>
          <w:lang w:eastAsia="ko-KR"/>
        </w:rPr>
        <w:t xml:space="preserve"> 매칭 사이트를 제작하고 실무에 필요한 능력을 함양한다.</w:t>
      </w:r>
    </w:p>
    <w:p w:rsidR="00574051" w:rsidRDefault="00EA68A1" w:rsidP="00574051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</w:t>
      </w:r>
      <w:r w:rsidR="009E58EC">
        <w:rPr>
          <w:i w:val="0"/>
          <w:color w:val="000000" w:themeColor="text1"/>
          <w:lang w:eastAsia="ko-KR"/>
        </w:rPr>
        <w:t>):</w:t>
      </w:r>
    </w:p>
    <w:p w:rsidR="00574051" w:rsidRDefault="00574051" w:rsidP="00574051">
      <w:pPr>
        <w:pStyle w:val="InfoBlue"/>
        <w:numPr>
          <w:ilvl w:val="0"/>
          <w:numId w:val="44"/>
        </w:numPr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경기 매칭 게시판,</w:t>
      </w:r>
      <w:r>
        <w:rPr>
          <w:i w:val="0"/>
          <w:color w:val="000000" w:themeColor="text1"/>
          <w:lang w:eastAsia="ko-KR"/>
        </w:rPr>
        <w:t xml:space="preserve"> </w:t>
      </w:r>
      <w:r>
        <w:rPr>
          <w:rFonts w:hint="eastAsia"/>
          <w:i w:val="0"/>
          <w:color w:val="000000" w:themeColor="text1"/>
          <w:lang w:eastAsia="ko-KR"/>
        </w:rPr>
        <w:t>결과 게시판,</w:t>
      </w:r>
      <w:r>
        <w:rPr>
          <w:i w:val="0"/>
          <w:color w:val="000000" w:themeColor="text1"/>
          <w:lang w:eastAsia="ko-KR"/>
        </w:rPr>
        <w:t xml:space="preserve"> </w:t>
      </w:r>
      <w:r>
        <w:rPr>
          <w:rFonts w:hint="eastAsia"/>
          <w:i w:val="0"/>
          <w:color w:val="000000" w:themeColor="text1"/>
          <w:lang w:eastAsia="ko-KR"/>
        </w:rPr>
        <w:t>랭킹 게시판 등을 편의에 따라 구성</w:t>
      </w:r>
    </w:p>
    <w:p w:rsidR="00574051" w:rsidRDefault="00574051" w:rsidP="00574051">
      <w:pPr>
        <w:pStyle w:val="InfoBlue"/>
        <w:numPr>
          <w:ilvl w:val="0"/>
          <w:numId w:val="44"/>
        </w:numPr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팀 검색으로 전적 등을</w:t>
      </w:r>
      <w:r>
        <w:rPr>
          <w:i w:val="0"/>
          <w:color w:val="000000" w:themeColor="text1"/>
          <w:lang w:eastAsia="ko-KR"/>
        </w:rPr>
        <w:t xml:space="preserve"> </w:t>
      </w:r>
      <w:r>
        <w:rPr>
          <w:rFonts w:hint="eastAsia"/>
          <w:i w:val="0"/>
          <w:color w:val="000000" w:themeColor="text1"/>
          <w:lang w:eastAsia="ko-KR"/>
        </w:rPr>
        <w:t>확인 할 수 있는 기능 추가</w:t>
      </w:r>
    </w:p>
    <w:p w:rsidR="00574051" w:rsidRPr="00574051" w:rsidRDefault="00574051" w:rsidP="001F1634">
      <w:pPr>
        <w:pStyle w:val="InfoBlue"/>
        <w:spacing w:before="0"/>
        <w:rPr>
          <w:i w:val="0"/>
          <w:color w:val="000000" w:themeColor="text1"/>
          <w:lang w:eastAsia="ko-KR"/>
        </w:rPr>
      </w:pPr>
    </w:p>
    <w:p w:rsidR="004A2C95" w:rsidRDefault="000615CE" w:rsidP="004A7BE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523148850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9537F5" w:rsidRPr="00FB6375" w:rsidRDefault="00574051" w:rsidP="009537F5">
      <w:pPr>
        <w:autoSpaceDE w:val="0"/>
        <w:autoSpaceDN w:val="0"/>
        <w:adjustRightInd w:val="0"/>
        <w:rPr>
          <w:rFonts w:ascii="Times New Roman" w:cs="Times New Roman"/>
          <w:color w:val="000000" w:themeColor="text1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9537F5" w:rsidRPr="00FB6375">
        <w:rPr>
          <w:rFonts w:ascii="맑은 고딕" w:eastAsia="맑은 고딕" w:cs="맑은 고딕" w:hint="eastAsia"/>
          <w:color w:val="000000" w:themeColor="text1"/>
          <w:lang w:eastAsia="ko-KR"/>
        </w:rPr>
        <w:t>이해관계자와</w:t>
      </w:r>
      <w:r w:rsidR="009537F5"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proofErr w:type="spellStart"/>
      <w:r w:rsidR="009537F5" w:rsidRPr="00FB6375">
        <w:rPr>
          <w:rFonts w:ascii="맑은 고딕" w:eastAsia="맑은 고딕" w:cs="맑은 고딕" w:hint="eastAsia"/>
          <w:color w:val="000000" w:themeColor="text1"/>
          <w:lang w:eastAsia="ko-KR"/>
        </w:rPr>
        <w:t>고객환경에</w:t>
      </w:r>
      <w:proofErr w:type="spellEnd"/>
      <w:r w:rsidR="009537F5"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="009537F5" w:rsidRPr="00FB6375">
        <w:rPr>
          <w:rFonts w:ascii="맑은 고딕" w:eastAsia="맑은 고딕" w:cs="맑은 고딕" w:hint="eastAsia"/>
          <w:color w:val="000000" w:themeColor="text1"/>
          <w:lang w:eastAsia="ko-KR"/>
        </w:rPr>
        <w:t>맞게</w:t>
      </w:r>
      <w:r w:rsidR="009537F5"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="009537F5" w:rsidRPr="00FB6375">
        <w:rPr>
          <w:rFonts w:hint="eastAsia"/>
          <w:color w:val="000000" w:themeColor="text1"/>
          <w:lang w:val="ko-KR" w:eastAsia="ko-KR"/>
        </w:rPr>
        <w:t>크게</w:t>
      </w:r>
      <w:r w:rsidR="009537F5" w:rsidRPr="00FB6375">
        <w:rPr>
          <w:color w:val="000000" w:themeColor="text1"/>
          <w:lang w:val="ko-KR" w:eastAsia="ko-KR"/>
        </w:rPr>
        <w:t xml:space="preserve"> </w:t>
      </w:r>
      <w:r w:rsidR="009537F5" w:rsidRPr="00FB6375">
        <w:rPr>
          <w:rFonts w:hint="eastAsia"/>
          <w:color w:val="000000" w:themeColor="text1"/>
          <w:lang w:val="ko-KR" w:eastAsia="ko-KR"/>
        </w:rPr>
        <w:t>이해</w:t>
      </w:r>
      <w:r w:rsidR="009537F5" w:rsidRPr="00FB6375">
        <w:rPr>
          <w:color w:val="000000" w:themeColor="text1"/>
          <w:lang w:val="ko-KR" w:eastAsia="ko-KR"/>
        </w:rPr>
        <w:t xml:space="preserve"> </w:t>
      </w:r>
      <w:r w:rsidR="009537F5" w:rsidRPr="00FB6375">
        <w:rPr>
          <w:rFonts w:hint="eastAsia"/>
          <w:color w:val="000000" w:themeColor="text1"/>
          <w:lang w:val="ko-KR" w:eastAsia="ko-KR"/>
        </w:rPr>
        <w:t>관계자</w:t>
      </w:r>
      <w:r w:rsidR="009537F5" w:rsidRPr="00FB6375">
        <w:rPr>
          <w:color w:val="000000" w:themeColor="text1"/>
          <w:lang w:val="ko-KR" w:eastAsia="ko-KR"/>
        </w:rPr>
        <w:t xml:space="preserve"> </w:t>
      </w:r>
      <w:r w:rsidR="009537F5" w:rsidRPr="00FB6375">
        <w:rPr>
          <w:rFonts w:hint="eastAsia"/>
          <w:color w:val="000000" w:themeColor="text1"/>
          <w:lang w:val="ko-KR" w:eastAsia="ko-KR"/>
        </w:rPr>
        <w:t>와</w:t>
      </w:r>
      <w:r w:rsidR="009537F5" w:rsidRPr="00FB6375">
        <w:rPr>
          <w:color w:val="000000" w:themeColor="text1"/>
          <w:lang w:val="ko-KR" w:eastAsia="ko-KR"/>
        </w:rPr>
        <w:t xml:space="preserve"> </w:t>
      </w:r>
      <w:r w:rsidR="009537F5" w:rsidRPr="00FB6375">
        <w:rPr>
          <w:rFonts w:hint="eastAsia"/>
          <w:color w:val="000000" w:themeColor="text1"/>
          <w:lang w:val="ko-KR" w:eastAsia="ko-KR"/>
        </w:rPr>
        <w:t>초기분석으로</w:t>
      </w:r>
      <w:r w:rsidR="009537F5" w:rsidRPr="00FB6375">
        <w:rPr>
          <w:color w:val="000000" w:themeColor="text1"/>
          <w:lang w:val="ko-KR" w:eastAsia="ko-KR"/>
        </w:rPr>
        <w:t xml:space="preserve"> </w:t>
      </w:r>
      <w:r w:rsidR="009537F5" w:rsidRPr="00FB6375">
        <w:rPr>
          <w:rFonts w:hint="eastAsia"/>
          <w:color w:val="000000" w:themeColor="text1"/>
          <w:lang w:val="ko-KR" w:eastAsia="ko-KR"/>
        </w:rPr>
        <w:t>나뉜다</w:t>
      </w:r>
      <w:r w:rsidR="009537F5" w:rsidRPr="00FB6375">
        <w:rPr>
          <w:rFonts w:ascii="Times New Roman" w:cs="Times New Roman"/>
          <w:color w:val="000000" w:themeColor="text1"/>
          <w:lang w:eastAsia="ko-KR"/>
        </w:rPr>
        <w:t>.</w:t>
      </w:r>
    </w:p>
    <w:p w:rsidR="009537F5" w:rsidRDefault="009537F5" w:rsidP="009537F5">
      <w:pPr>
        <w:rPr>
          <w:color w:val="000000" w:themeColor="text1"/>
          <w:lang w:val="ko-KR" w:eastAsia="ko-KR"/>
        </w:rPr>
      </w:pPr>
      <w:r w:rsidRPr="00FB6375">
        <w:rPr>
          <w:rFonts w:hint="eastAsia"/>
          <w:color w:val="000000" w:themeColor="text1"/>
          <w:lang w:val="ko-KR" w:eastAsia="ko-KR"/>
        </w:rPr>
        <w:t>이해관계자에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사용자와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초기</w:t>
      </w:r>
      <w:r>
        <w:rPr>
          <w:rFonts w:hint="eastAsia"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분석의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구매와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검색까지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구현함</w:t>
      </w:r>
    </w:p>
    <w:p w:rsidR="009537F5" w:rsidRPr="00FB6375" w:rsidRDefault="009537F5" w:rsidP="009537F5">
      <w:pPr>
        <w:rPr>
          <w:b/>
          <w:color w:val="000000" w:themeColor="text1"/>
          <w:lang w:eastAsia="ko-KR"/>
        </w:rPr>
      </w:pPr>
      <w:r>
        <w:rPr>
          <w:rFonts w:hint="eastAsia"/>
          <w:color w:val="000000" w:themeColor="text1"/>
          <w:lang w:val="ko-KR" w:eastAsia="ko-KR"/>
        </w:rPr>
        <w:t>홈페이지의 디자인을 구성한 다음 코딩으로 실제 페이지 생성함.</w:t>
      </w:r>
    </w:p>
    <w:p w:rsidR="00574051" w:rsidRPr="009537F5" w:rsidRDefault="00574051" w:rsidP="00574051">
      <w:pPr>
        <w:rPr>
          <w:lang w:eastAsia="ko-KR"/>
        </w:rPr>
      </w:pPr>
    </w:p>
    <w:p w:rsidR="00190A6F" w:rsidRDefault="000615CE" w:rsidP="001C255B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523148851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910DE5" w:rsidRPr="00910DE5" w:rsidRDefault="00910DE5" w:rsidP="00C07A28">
      <w:pPr>
        <w:pStyle w:val="af4"/>
        <w:numPr>
          <w:ilvl w:val="0"/>
          <w:numId w:val="4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바로 매치 </w:t>
      </w:r>
      <w:r w:rsidR="00D16ACB">
        <w:rPr>
          <w:lang w:eastAsia="ko-KR"/>
        </w:rPr>
        <w:t xml:space="preserve">  </w:t>
      </w:r>
      <w:r w:rsidR="00C07A28" w:rsidRPr="00C07A28">
        <w:rPr>
          <w:color w:val="000000" w:themeColor="text1"/>
          <w:lang w:eastAsia="ko-KR"/>
        </w:rPr>
        <w:t>http://</w:t>
      </w:r>
      <w:r w:rsidRPr="00C07A28">
        <w:rPr>
          <w:color w:val="000000" w:themeColor="text1"/>
          <w:lang w:eastAsia="ko-KR"/>
        </w:rPr>
        <w:t>www.baro-match.co.kr/newsite/</w:t>
      </w:r>
    </w:p>
    <w:p w:rsidR="00A94869" w:rsidRPr="00C07A28" w:rsidRDefault="0048414F" w:rsidP="00721F27">
      <w:pPr>
        <w:pStyle w:val="af4"/>
        <w:numPr>
          <w:ilvl w:val="0"/>
          <w:numId w:val="42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스폰빵닷컴</w:t>
      </w:r>
      <w:proofErr w:type="spellEnd"/>
      <w:r>
        <w:rPr>
          <w:rFonts w:hint="eastAsia"/>
          <w:lang w:eastAsia="ko-KR"/>
        </w:rPr>
        <w:t xml:space="preserve"> </w:t>
      </w:r>
      <w:hyperlink r:id="rId10" w:history="1">
        <w:r w:rsidRPr="005831B9">
          <w:rPr>
            <w:rStyle w:val="ae"/>
            <w:lang w:eastAsia="ko-KR"/>
          </w:rPr>
          <w:t>http://sponbbang.com/</w:t>
        </w:r>
      </w:hyperlink>
      <w:bookmarkStart w:id="14" w:name="_GoBack"/>
      <w:bookmarkEnd w:id="14"/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/>
          <w:lang w:eastAsia="ko-KR"/>
        </w:rPr>
      </w:pPr>
    </w:p>
    <w:p w:rsidR="00721F27" w:rsidRDefault="00721F27" w:rsidP="00721F27">
      <w:pPr>
        <w:rPr>
          <w:rFonts w:cs="Times New Roman" w:hint="eastAsia"/>
          <w:lang w:eastAsia="ko-KR"/>
        </w:rPr>
      </w:pPr>
    </w:p>
    <w:p w:rsidR="00721F27" w:rsidRPr="00721F27" w:rsidRDefault="00721F27" w:rsidP="00721F27">
      <w:pPr>
        <w:rPr>
          <w:rFonts w:cs="Times New Roman" w:hint="eastAsia"/>
          <w:lang w:eastAsia="ko-KR"/>
        </w:rPr>
      </w:pPr>
    </w:p>
    <w:p w:rsidR="00721F27" w:rsidRPr="00721F27" w:rsidRDefault="00721F27" w:rsidP="00721F27">
      <w:pPr>
        <w:pStyle w:val="af4"/>
        <w:rPr>
          <w:rFonts w:cs="Times New Roman" w:hint="eastAsia"/>
          <w:lang w:eastAsia="ko-KR"/>
        </w:rPr>
      </w:pPr>
    </w:p>
    <w:p w:rsidR="00721F27" w:rsidRPr="00721F27" w:rsidRDefault="00721F27" w:rsidP="00721F27">
      <w:pPr>
        <w:pStyle w:val="1"/>
        <w:rPr>
          <w:rFonts w:hint="eastAsia"/>
          <w:lang w:eastAsia="ko-KR"/>
        </w:rPr>
      </w:pPr>
      <w:bookmarkStart w:id="15" w:name="_Toc523148852"/>
      <w:r>
        <w:rPr>
          <w:rFonts w:hint="eastAsia"/>
          <w:lang w:eastAsia="ko-KR"/>
        </w:rPr>
        <w:lastRenderedPageBreak/>
        <w:t>비즈니스 기회</w:t>
      </w:r>
      <w:bookmarkEnd w:id="15"/>
    </w:p>
    <w:p w:rsidR="007233DF" w:rsidRPr="009537F5" w:rsidRDefault="009061AD" w:rsidP="009537F5">
      <w:pPr>
        <w:pStyle w:val="2"/>
        <w:rPr>
          <w:lang w:eastAsia="ko-KR"/>
        </w:rPr>
      </w:pPr>
      <w:bookmarkStart w:id="16" w:name="_Toc523148853"/>
      <w:r>
        <w:rPr>
          <w:rFonts w:hint="eastAsia"/>
          <w:lang w:eastAsia="ko-KR"/>
        </w:rPr>
        <w:t>시장 분석</w:t>
      </w:r>
      <w:bookmarkEnd w:id="16"/>
    </w:p>
    <w:p w:rsidR="009061AD" w:rsidRDefault="00924902" w:rsidP="00A5539E">
      <w:pPr>
        <w:pStyle w:val="af4"/>
        <w:widowControl/>
        <w:numPr>
          <w:ilvl w:val="0"/>
          <w:numId w:val="42"/>
        </w:numPr>
        <w:spacing w:line="240" w:lineRule="auto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스포츠 </w:t>
      </w:r>
      <w:r w:rsidR="00A5539E">
        <w:rPr>
          <w:lang w:eastAsia="ko-KR"/>
        </w:rPr>
        <w:t>‘</w:t>
      </w:r>
      <w:r w:rsidR="00A5539E">
        <w:rPr>
          <w:lang w:eastAsia="ko-KR"/>
        </w:rPr>
        <w:t xml:space="preserve">O2O(Online to Offline) </w:t>
      </w:r>
      <w:r w:rsidR="00A5539E">
        <w:rPr>
          <w:rFonts w:hint="eastAsia"/>
          <w:lang w:eastAsia="ko-KR"/>
        </w:rPr>
        <w:t>매칭 비즈니스</w:t>
      </w:r>
      <w:r w:rsidR="00A5539E">
        <w:rPr>
          <w:lang w:eastAsia="ko-KR"/>
        </w:rPr>
        <w:t>’</w:t>
      </w:r>
      <w:r w:rsidR="00A5539E">
        <w:rPr>
          <w:lang w:eastAsia="ko-KR"/>
        </w:rPr>
        <w:t xml:space="preserve"> </w:t>
      </w:r>
      <w:r w:rsidR="00A5539E">
        <w:rPr>
          <w:rFonts w:hint="eastAsia"/>
          <w:lang w:eastAsia="ko-KR"/>
        </w:rPr>
        <w:t>쑥쑥 큰다.</w:t>
      </w:r>
      <w:r w:rsidR="00A5539E">
        <w:rPr>
          <w:lang w:eastAsia="ko-KR"/>
        </w:rPr>
        <w:t xml:space="preserve"> (</w:t>
      </w:r>
      <w:r w:rsidR="00A5539E" w:rsidRPr="00A5539E">
        <w:rPr>
          <w:lang w:eastAsia="ko-KR"/>
        </w:rPr>
        <w:t>http://news.hankyung.com/article/2016092152501</w:t>
      </w:r>
      <w:r w:rsidR="00A5539E">
        <w:rPr>
          <w:lang w:eastAsia="ko-KR"/>
        </w:rPr>
        <w:t>)</w:t>
      </w:r>
    </w:p>
    <w:p w:rsidR="009061AD" w:rsidRDefault="009061AD" w:rsidP="009061AD">
      <w:pPr>
        <w:pStyle w:val="2"/>
        <w:rPr>
          <w:lang w:eastAsia="ko-KR"/>
        </w:rPr>
      </w:pPr>
      <w:bookmarkStart w:id="17" w:name="_Toc523148854"/>
      <w:r>
        <w:rPr>
          <w:rFonts w:hint="eastAsia"/>
          <w:lang w:eastAsia="ko-KR"/>
        </w:rPr>
        <w:t>비즈니스 비전</w:t>
      </w:r>
      <w:bookmarkEnd w:id="17"/>
    </w:p>
    <w:p w:rsidR="00A5539E" w:rsidRPr="00721F27" w:rsidRDefault="00A5539E" w:rsidP="00A5539E">
      <w:pPr>
        <w:pStyle w:val="af4"/>
        <w:numPr>
          <w:ilvl w:val="0"/>
          <w:numId w:val="42"/>
        </w:numPr>
        <w:ind w:leftChars="0"/>
        <w:rPr>
          <w:color w:val="FF0000"/>
          <w:lang w:eastAsia="ko-KR"/>
        </w:rPr>
      </w:pPr>
      <w:r>
        <w:rPr>
          <w:rFonts w:hint="eastAsia"/>
          <w:lang w:eastAsia="ko-KR"/>
        </w:rPr>
        <w:t xml:space="preserve">최근 컴퓨터 및 스마트폰의 보급으로 </w:t>
      </w:r>
      <w:proofErr w:type="spellStart"/>
      <w:r>
        <w:rPr>
          <w:lang w:eastAsia="ko-KR"/>
        </w:rPr>
        <w:t>IoT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기반의 </w:t>
      </w:r>
      <w:r>
        <w:rPr>
          <w:lang w:eastAsia="ko-KR"/>
        </w:rPr>
        <w:t xml:space="preserve">O2O </w:t>
      </w:r>
      <w:r>
        <w:rPr>
          <w:rFonts w:hint="eastAsia"/>
          <w:lang w:eastAsia="ko-KR"/>
        </w:rPr>
        <w:t>서비스의 보급이 점차 빨라지고 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월드컵,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올림픽 등의 특수를 통해 스포츠에 대한 관심이 높아지고 즐기는 사람이 많아지고 있는 요즘 스포츠 매칭 사이트를 통해 좀 더 쉽고 편리하게 같이 스포츠를 즐길 사람을 구할 수 있다.</w:t>
      </w:r>
    </w:p>
    <w:p w:rsidR="00721F27" w:rsidRDefault="00721F27" w:rsidP="00721F27">
      <w:pPr>
        <w:rPr>
          <w:color w:val="FF0000"/>
          <w:lang w:eastAsia="ko-KR"/>
        </w:rPr>
      </w:pPr>
    </w:p>
    <w:p w:rsidR="00020B06" w:rsidRPr="00721F27" w:rsidRDefault="00020B06" w:rsidP="00721F27">
      <w:pPr>
        <w:rPr>
          <w:rFonts w:hint="eastAsia"/>
          <w:color w:val="FF0000"/>
          <w:lang w:eastAsia="ko-KR"/>
        </w:rPr>
      </w:pPr>
    </w:p>
    <w:p w:rsidR="000615CE" w:rsidRDefault="009061AD">
      <w:pPr>
        <w:pStyle w:val="1"/>
        <w:rPr>
          <w:rFonts w:cs="Times New Roman"/>
          <w:lang w:eastAsia="ko-KR"/>
        </w:rPr>
      </w:pPr>
      <w:bookmarkStart w:id="18" w:name="_Toc523148855"/>
      <w:bookmarkEnd w:id="2"/>
      <w:bookmarkEnd w:id="3"/>
      <w:r>
        <w:rPr>
          <w:rFonts w:cs="Times New Roman"/>
          <w:lang w:eastAsia="ko-KR"/>
        </w:rPr>
        <w:t>AS-IS</w:t>
      </w:r>
      <w:r>
        <w:rPr>
          <w:rFonts w:cs="Times New Roman" w:hint="eastAsia"/>
          <w:lang w:eastAsia="ko-KR"/>
        </w:rPr>
        <w:t xml:space="preserve"> 문제점 분석</w:t>
      </w:r>
      <w:bookmarkEnd w:id="18"/>
    </w:p>
    <w:p w:rsidR="00DA5AAA" w:rsidRDefault="009061AD" w:rsidP="006040EC">
      <w:pPr>
        <w:pStyle w:val="2"/>
        <w:rPr>
          <w:lang w:eastAsia="ko-KR"/>
        </w:rPr>
      </w:pPr>
      <w:bookmarkStart w:id="19" w:name="_Toc436203379"/>
      <w:bookmarkStart w:id="20" w:name="_Toc452813579"/>
      <w:bookmarkStart w:id="21" w:name="_Ref13305939"/>
      <w:bookmarkStart w:id="22" w:name="_Toc523148856"/>
      <w:r>
        <w:rPr>
          <w:rFonts w:hint="eastAsia"/>
          <w:lang w:eastAsia="ko-KR"/>
        </w:rPr>
        <w:t>사용자 관점</w:t>
      </w:r>
      <w:bookmarkEnd w:id="22"/>
    </w:p>
    <w:p w:rsidR="003543F5" w:rsidRPr="003543F5" w:rsidRDefault="003543F5" w:rsidP="003543F5">
      <w:pPr>
        <w:rPr>
          <w:lang w:eastAsia="ko-KR"/>
        </w:rPr>
      </w:pPr>
    </w:p>
    <w:p w:rsidR="003543F5" w:rsidRDefault="003543F5" w:rsidP="003543F5">
      <w:pPr>
        <w:pStyle w:val="3"/>
        <w:rPr>
          <w:lang w:eastAsia="ko-KR"/>
        </w:rPr>
      </w:pPr>
      <w:bookmarkStart w:id="23" w:name="_Toc523148857"/>
      <w:r>
        <w:rPr>
          <w:rFonts w:hint="eastAsia"/>
          <w:lang w:eastAsia="ko-KR"/>
        </w:rPr>
        <w:t>사이트 첫 방문자</w:t>
      </w:r>
      <w:bookmarkEnd w:id="23"/>
    </w:p>
    <w:p w:rsidR="003543F5" w:rsidRPr="003543F5" w:rsidRDefault="003543F5" w:rsidP="003543F5">
      <w:pPr>
        <w:rPr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543F5" w:rsidRPr="00DB2026" w:rsidTr="00260C3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43F5" w:rsidRDefault="003543F5" w:rsidP="00260C3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543F5" w:rsidRDefault="00DB2026" w:rsidP="00D03E83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사이트</w:t>
            </w:r>
            <w:r w:rsidR="003543F5">
              <w:rPr>
                <w:rFonts w:hint="eastAsia"/>
                <w:lang w:eastAsia="ko-KR"/>
              </w:rPr>
              <w:t xml:space="preserve"> </w:t>
            </w:r>
            <w:r w:rsidR="00D03E83">
              <w:rPr>
                <w:rFonts w:hint="eastAsia"/>
                <w:lang w:eastAsia="ko-KR"/>
              </w:rPr>
              <w:t xml:space="preserve">메뉴들에 상세 카테고리 부제로 </w:t>
            </w:r>
            <w:proofErr w:type="spellStart"/>
            <w:r w:rsidR="00D03E83">
              <w:rPr>
                <w:rFonts w:hint="eastAsia"/>
                <w:lang w:eastAsia="ko-KR"/>
              </w:rPr>
              <w:t>직관성이</w:t>
            </w:r>
            <w:proofErr w:type="spellEnd"/>
            <w:r w:rsidR="00D03E83">
              <w:rPr>
                <w:rFonts w:hint="eastAsia"/>
                <w:lang w:eastAsia="ko-KR"/>
              </w:rPr>
              <w:t xml:space="preserve"> 떨어질 수 있다.</w:t>
            </w:r>
          </w:p>
          <w:p w:rsidR="00D03E83" w:rsidRPr="001F1634" w:rsidRDefault="00D03E83" w:rsidP="00D03E83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사이트의 사용방법을 알 수 없어 이용에 불편함을 느낄 수 있다.</w:t>
            </w:r>
          </w:p>
        </w:tc>
      </w:tr>
      <w:tr w:rsidR="003543F5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43F5" w:rsidRDefault="003543F5" w:rsidP="00260C3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543F5" w:rsidRPr="0048414F" w:rsidRDefault="003543F5" w:rsidP="00260C3F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사이트를 처음 방문한 이용자</w:t>
            </w:r>
          </w:p>
        </w:tc>
      </w:tr>
      <w:tr w:rsidR="003543F5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43F5" w:rsidRDefault="003543F5" w:rsidP="00260C3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543F5" w:rsidRPr="0048414F" w:rsidRDefault="003543F5" w:rsidP="00260C3F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사이트를 방문하고 둘러보더라도 회원가입까지 이어지지 않아 사이트의 </w:t>
            </w:r>
            <w:r w:rsidR="00D03E83">
              <w:rPr>
                <w:rFonts w:hint="eastAsia"/>
                <w:i w:val="0"/>
                <w:color w:val="auto"/>
                <w:lang w:eastAsia="ko-KR"/>
              </w:rPr>
              <w:t>관심도가 점점 떨어지게 된다.</w:t>
            </w:r>
          </w:p>
        </w:tc>
      </w:tr>
      <w:tr w:rsidR="003543F5" w:rsidRPr="000F44F0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43F5" w:rsidRDefault="003543F5" w:rsidP="00260C3F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543F5" w:rsidRDefault="003543F5" w:rsidP="003543F5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사이트 이용 시 이용 가이드라인</w:t>
            </w:r>
            <w:r w:rsidR="00D03E83">
              <w:rPr>
                <w:rFonts w:hint="eastAsia"/>
                <w:i w:val="0"/>
                <w:color w:val="auto"/>
                <w:lang w:eastAsia="ko-KR"/>
              </w:rPr>
              <w:t>을</w:t>
            </w:r>
            <w:r>
              <w:rPr>
                <w:rFonts w:hint="eastAsia"/>
                <w:i w:val="0"/>
                <w:color w:val="auto"/>
                <w:lang w:eastAsia="ko-KR"/>
              </w:rPr>
              <w:t xml:space="preserve"> 제공</w:t>
            </w:r>
            <w:r w:rsidR="00D03E83">
              <w:rPr>
                <w:rFonts w:hint="eastAsia"/>
                <w:i w:val="0"/>
                <w:color w:val="auto"/>
                <w:lang w:eastAsia="ko-KR"/>
              </w:rPr>
              <w:t>한다.</w:t>
            </w:r>
          </w:p>
          <w:p w:rsidR="003543F5" w:rsidRPr="003543F5" w:rsidRDefault="00D03E83" w:rsidP="003543F5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최대한 사용자 중심의 메뉴 및 상세 카테고리를 제작한다.</w:t>
            </w:r>
          </w:p>
        </w:tc>
      </w:tr>
    </w:tbl>
    <w:p w:rsidR="00020B06" w:rsidRDefault="00020B06" w:rsidP="003543F5">
      <w:pPr>
        <w:rPr>
          <w:rFonts w:hint="eastAsia"/>
          <w:lang w:eastAsia="ko-KR"/>
        </w:rPr>
      </w:pPr>
    </w:p>
    <w:p w:rsidR="009537F5" w:rsidRDefault="009537F5" w:rsidP="003543F5">
      <w:pPr>
        <w:rPr>
          <w:lang w:eastAsia="ko-KR"/>
        </w:rPr>
      </w:pPr>
    </w:p>
    <w:p w:rsidR="009537F5" w:rsidRDefault="009537F5" w:rsidP="003543F5">
      <w:pPr>
        <w:rPr>
          <w:lang w:eastAsia="ko-KR"/>
        </w:rPr>
      </w:pPr>
    </w:p>
    <w:p w:rsidR="009537F5" w:rsidRDefault="009537F5" w:rsidP="003543F5">
      <w:pPr>
        <w:rPr>
          <w:lang w:eastAsia="ko-KR"/>
        </w:rPr>
      </w:pPr>
    </w:p>
    <w:p w:rsidR="009537F5" w:rsidRDefault="009537F5" w:rsidP="003543F5">
      <w:pPr>
        <w:rPr>
          <w:lang w:eastAsia="ko-KR"/>
        </w:rPr>
      </w:pPr>
    </w:p>
    <w:p w:rsidR="009537F5" w:rsidRDefault="009537F5" w:rsidP="003543F5">
      <w:pPr>
        <w:rPr>
          <w:lang w:eastAsia="ko-KR"/>
        </w:rPr>
      </w:pPr>
    </w:p>
    <w:p w:rsidR="009537F5" w:rsidRDefault="009537F5" w:rsidP="003543F5">
      <w:pPr>
        <w:rPr>
          <w:lang w:eastAsia="ko-KR"/>
        </w:rPr>
      </w:pPr>
    </w:p>
    <w:p w:rsidR="009537F5" w:rsidRDefault="009537F5" w:rsidP="003543F5">
      <w:pPr>
        <w:rPr>
          <w:lang w:eastAsia="ko-KR"/>
        </w:rPr>
      </w:pPr>
    </w:p>
    <w:p w:rsidR="009537F5" w:rsidRPr="003543F5" w:rsidRDefault="009537F5" w:rsidP="003543F5">
      <w:pPr>
        <w:rPr>
          <w:rFonts w:hint="eastAsia"/>
          <w:lang w:eastAsia="ko-KR"/>
        </w:rPr>
      </w:pPr>
    </w:p>
    <w:p w:rsidR="003543F5" w:rsidRDefault="0048414F" w:rsidP="00D03E83">
      <w:pPr>
        <w:pStyle w:val="3"/>
        <w:rPr>
          <w:lang w:eastAsia="ko-KR"/>
        </w:rPr>
      </w:pPr>
      <w:bookmarkStart w:id="24" w:name="_Toc523148858"/>
      <w:r w:rsidRPr="0048414F">
        <w:rPr>
          <w:rFonts w:hint="eastAsia"/>
          <w:lang w:eastAsia="ko-KR"/>
        </w:rPr>
        <w:lastRenderedPageBreak/>
        <w:t>사이트 이용자</w:t>
      </w:r>
      <w:r w:rsidR="001F1634">
        <w:rPr>
          <w:rFonts w:hint="eastAsia"/>
          <w:lang w:eastAsia="ko-KR"/>
        </w:rPr>
        <w:t xml:space="preserve"> (</w:t>
      </w:r>
      <w:r w:rsidR="003543F5">
        <w:rPr>
          <w:rFonts w:hint="eastAsia"/>
          <w:lang w:eastAsia="ko-KR"/>
        </w:rPr>
        <w:t>소수 회원</w:t>
      </w:r>
      <w:r w:rsidR="001F1634">
        <w:rPr>
          <w:rFonts w:hint="eastAsia"/>
          <w:lang w:eastAsia="ko-KR"/>
        </w:rPr>
        <w:t>)</w:t>
      </w:r>
      <w:bookmarkEnd w:id="24"/>
    </w:p>
    <w:p w:rsidR="003543F5" w:rsidRPr="003543F5" w:rsidRDefault="003543F5" w:rsidP="003543F5">
      <w:pPr>
        <w:rPr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RPr="001F1634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9"/>
          <w:bookmarkEnd w:id="20"/>
          <w:bookmarkEnd w:id="21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4841" w:rsidRDefault="000C4841" w:rsidP="000C4841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상대팀 검색 시 점수 및 전적</w:t>
            </w:r>
            <w:r w:rsidR="003543F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등을 표시하지 </w:t>
            </w:r>
            <w:r w:rsidR="00D03E83">
              <w:rPr>
                <w:rFonts w:hint="eastAsia"/>
                <w:lang w:eastAsia="ko-KR"/>
              </w:rPr>
              <w:t>않아 비슷한 수준의 팀을 찾기가 쉽지않다.</w:t>
            </w:r>
          </w:p>
          <w:p w:rsidR="000C4841" w:rsidRPr="001F1634" w:rsidRDefault="000C4841" w:rsidP="000C4841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상대팀의 정보(성별,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팀원</w:t>
            </w:r>
            <w:r w:rsidR="00D03E83">
              <w:rPr>
                <w:rFonts w:hint="eastAsia"/>
                <w:lang w:eastAsia="ko-KR"/>
              </w:rPr>
              <w:t>들의 특징</w:t>
            </w:r>
            <w:r w:rsidR="003543F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등)</w:t>
            </w:r>
            <w:r w:rsidR="00D03E83">
              <w:rPr>
                <w:rFonts w:hint="eastAsia"/>
                <w:lang w:eastAsia="ko-KR"/>
              </w:rPr>
              <w:t>이 제대로 표시되지 않아 상대팀을 찾는데 불편사항이 있다.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48414F" w:rsidRDefault="003543F5" w:rsidP="003543F5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여성 회원 혹은 신체가 불편한 회원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48414F" w:rsidRDefault="003543F5" w:rsidP="001F1634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스포츠 매칭 사이트에 다소 흔하지 않은 </w:t>
            </w:r>
            <w:r w:rsidR="004D5803">
              <w:rPr>
                <w:rFonts w:hint="eastAsia"/>
                <w:i w:val="0"/>
                <w:color w:val="auto"/>
                <w:lang w:eastAsia="ko-KR"/>
              </w:rPr>
              <w:t>특징</w:t>
            </w:r>
            <w:r>
              <w:rPr>
                <w:rFonts w:hint="eastAsia"/>
                <w:i w:val="0"/>
                <w:color w:val="auto"/>
                <w:lang w:eastAsia="ko-KR"/>
              </w:rPr>
              <w:t xml:space="preserve">을 가진 팀들이 상대팀을 검색하기가 쉽지않아 이용에 불편함을 </w:t>
            </w:r>
            <w:r w:rsidR="004D5803">
              <w:rPr>
                <w:rFonts w:hint="eastAsia"/>
                <w:i w:val="0"/>
                <w:color w:val="auto"/>
                <w:lang w:eastAsia="ko-KR"/>
              </w:rPr>
              <w:t>겪</w:t>
            </w:r>
            <w:r>
              <w:rPr>
                <w:rFonts w:hint="eastAsia"/>
                <w:i w:val="0"/>
                <w:color w:val="auto"/>
                <w:lang w:eastAsia="ko-KR"/>
              </w:rPr>
              <w:t>음</w:t>
            </w:r>
          </w:p>
        </w:tc>
      </w:tr>
      <w:tr w:rsidR="00F060DA" w:rsidRPr="004D5803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Default="003543F5" w:rsidP="00334DBE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상대팀 검색 후</w:t>
            </w:r>
            <w:r w:rsidR="009156F5">
              <w:rPr>
                <w:rFonts w:hint="eastAsia"/>
                <w:i w:val="0"/>
                <w:color w:val="auto"/>
                <w:lang w:eastAsia="ko-KR"/>
              </w:rPr>
              <w:t xml:space="preserve"> 검색</w:t>
            </w:r>
            <w:r>
              <w:rPr>
                <w:rFonts w:hint="eastAsia"/>
                <w:i w:val="0"/>
                <w:color w:val="auto"/>
                <w:lang w:eastAsia="ko-KR"/>
              </w:rPr>
              <w:t xml:space="preserve"> 결과에 팀의 간단한 </w:t>
            </w:r>
            <w:r w:rsidR="001C751C">
              <w:rPr>
                <w:rFonts w:hint="eastAsia"/>
                <w:i w:val="0"/>
                <w:color w:val="auto"/>
                <w:lang w:eastAsia="ko-KR"/>
              </w:rPr>
              <w:t>프로필</w:t>
            </w:r>
            <w:r>
              <w:rPr>
                <w:rFonts w:hint="eastAsia"/>
                <w:i w:val="0"/>
                <w:color w:val="auto"/>
                <w:lang w:eastAsia="ko-KR"/>
              </w:rPr>
              <w:t xml:space="preserve"> 등을 보여준다.</w:t>
            </w:r>
          </w:p>
          <w:p w:rsidR="00E2646E" w:rsidRPr="00E2646E" w:rsidRDefault="00E2646E" w:rsidP="00E2646E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여성 회원 및 기타 신체가 불편한 회원(장애 회원)들을 위한 매칭 게시판을 따로 제공한다.</w:t>
            </w:r>
          </w:p>
        </w:tc>
      </w:tr>
    </w:tbl>
    <w:p w:rsidR="001F1634" w:rsidRDefault="001F1634" w:rsidP="003543F5">
      <w:pPr>
        <w:pStyle w:val="3"/>
        <w:rPr>
          <w:lang w:eastAsia="ko-KR"/>
        </w:rPr>
      </w:pPr>
      <w:bookmarkStart w:id="25" w:name="_Toc523148859"/>
      <w:r w:rsidRPr="0048414F">
        <w:rPr>
          <w:rFonts w:hint="eastAsia"/>
          <w:lang w:eastAsia="ko-KR"/>
        </w:rPr>
        <w:t>사이트 이용자</w:t>
      </w:r>
      <w:r>
        <w:rPr>
          <w:rFonts w:hint="eastAsia"/>
          <w:lang w:eastAsia="ko-KR"/>
        </w:rPr>
        <w:t xml:space="preserve"> (</w:t>
      </w:r>
      <w:r w:rsidR="003543F5">
        <w:rPr>
          <w:rFonts w:hint="eastAsia"/>
          <w:lang w:eastAsia="ko-KR"/>
        </w:rPr>
        <w:t xml:space="preserve">대다수 </w:t>
      </w:r>
      <w:r w:rsidR="00F267CC"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)</w:t>
      </w:r>
      <w:bookmarkEnd w:id="25"/>
    </w:p>
    <w:p w:rsidR="003543F5" w:rsidRPr="003543F5" w:rsidRDefault="003543F5" w:rsidP="003543F5">
      <w:pPr>
        <w:rPr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F1634" w:rsidTr="00260C3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F1634" w:rsidRDefault="001F1634" w:rsidP="00260C3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F1634" w:rsidRDefault="00F267CC" w:rsidP="00F267CC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경기 후 결과</w:t>
            </w:r>
            <w:r w:rsidR="00260C3F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auto"/>
                <w:lang w:eastAsia="ko-KR"/>
              </w:rPr>
              <w:t>입력</w:t>
            </w:r>
            <w:r w:rsidR="00260C3F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auto"/>
                <w:lang w:eastAsia="ko-KR"/>
              </w:rPr>
              <w:t xml:space="preserve">게시판이 유저들의 제보로만 </w:t>
            </w:r>
            <w:r w:rsidR="00260C3F">
              <w:rPr>
                <w:rFonts w:hint="eastAsia"/>
                <w:i w:val="0"/>
                <w:color w:val="auto"/>
                <w:lang w:eastAsia="ko-KR"/>
              </w:rPr>
              <w:t>이루어져 임의로 결과를 입력해 점수를 조작하는 등의 문제가 발생 할 수 있다.</w:t>
            </w:r>
          </w:p>
          <w:p w:rsidR="007756A8" w:rsidRPr="007756A8" w:rsidRDefault="007756A8" w:rsidP="007756A8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경기가 성사되었으나 상대편의 </w:t>
            </w:r>
            <w:proofErr w:type="spellStart"/>
            <w:r>
              <w:rPr>
                <w:rFonts w:hint="eastAsia"/>
                <w:lang w:eastAsia="ko-KR"/>
              </w:rPr>
              <w:t>노쇼</w:t>
            </w:r>
            <w:proofErr w:type="spellEnd"/>
            <w:r>
              <w:rPr>
                <w:rFonts w:hint="eastAsia"/>
                <w:lang w:eastAsia="ko-KR"/>
              </w:rPr>
              <w:t>(N</w:t>
            </w:r>
            <w:r>
              <w:rPr>
                <w:lang w:eastAsia="ko-KR"/>
              </w:rPr>
              <w:t>o Show)</w:t>
            </w:r>
            <w:r w:rsidR="00260C3F">
              <w:rPr>
                <w:rFonts w:hint="eastAsia"/>
                <w:lang w:eastAsia="ko-KR"/>
              </w:rPr>
              <w:t>로 인해 실제 경기는 치뤄지지 않을 수 있다.</w:t>
            </w:r>
          </w:p>
        </w:tc>
      </w:tr>
      <w:tr w:rsidR="001F1634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F1634" w:rsidRDefault="001F1634" w:rsidP="00260C3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F1634" w:rsidRPr="0048414F" w:rsidRDefault="00260C3F" w:rsidP="00334DBE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사이트를 이용하는 </w:t>
            </w:r>
            <w:r w:rsidR="003543F5">
              <w:rPr>
                <w:rFonts w:hint="eastAsia"/>
                <w:i w:val="0"/>
                <w:color w:val="auto"/>
                <w:lang w:eastAsia="ko-KR"/>
              </w:rPr>
              <w:t>대다수 회원</w:t>
            </w:r>
          </w:p>
        </w:tc>
      </w:tr>
      <w:tr w:rsidR="001F1634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F1634" w:rsidRDefault="001F1634" w:rsidP="00260C3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F1634" w:rsidRDefault="00260C3F" w:rsidP="00A3136C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사이트가 유저들의 제보로만 점수가 반영되는 시스템이라 점수 조작 등의 문제가 발생 할 수 있다.</w:t>
            </w:r>
          </w:p>
          <w:p w:rsidR="007756A8" w:rsidRPr="007756A8" w:rsidRDefault="007756A8" w:rsidP="007756A8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매치가 성사되어도 </w:t>
            </w:r>
            <w:r w:rsidR="00260C3F">
              <w:rPr>
                <w:rFonts w:hint="eastAsia"/>
                <w:lang w:eastAsia="ko-KR"/>
              </w:rPr>
              <w:t>실제 경기가 치뤄지지 않아 유저들의 신뢰도가 하락 할 수 있다.</w:t>
            </w:r>
          </w:p>
        </w:tc>
      </w:tr>
      <w:tr w:rsidR="001F1634" w:rsidRPr="00A3136C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F1634" w:rsidRDefault="001F1634" w:rsidP="00260C3F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F1634" w:rsidRDefault="00A3136C" w:rsidP="00A3136C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경기 매칭 당사자들이 모두 결과에 동의해야 경기 결과</w:t>
            </w:r>
            <w:r w:rsidR="00260C3F">
              <w:rPr>
                <w:rFonts w:hint="eastAsia"/>
                <w:i w:val="0"/>
                <w:color w:val="auto"/>
                <w:lang w:eastAsia="ko-KR"/>
              </w:rPr>
              <w:t xml:space="preserve"> 및 점수가 반영된다.</w:t>
            </w:r>
          </w:p>
          <w:p w:rsidR="00A3136C" w:rsidRDefault="00A3136C" w:rsidP="00A3136C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한 팀이 </w:t>
            </w:r>
            <w:r w:rsidR="00260C3F">
              <w:rPr>
                <w:rFonts w:hint="eastAsia"/>
                <w:lang w:eastAsia="ko-KR"/>
              </w:rPr>
              <w:t>결과에 동의하지 않으면 경기 결과가 반영되지 않는다.</w:t>
            </w:r>
          </w:p>
          <w:p w:rsidR="00A3136C" w:rsidRDefault="00260C3F" w:rsidP="00A3136C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한 팀이 경기결과를 입력했으나,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 기간 동안 다른 팀이 결과를 입력하지 않아도 경기결과는 반영된다.</w:t>
            </w:r>
          </w:p>
          <w:p w:rsidR="007756A8" w:rsidRDefault="007756A8" w:rsidP="00A3136C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우수회원,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신뢰도 높은 회원 등 신뢰 지표를 만들어 </w:t>
            </w:r>
            <w:proofErr w:type="spellStart"/>
            <w:r>
              <w:rPr>
                <w:rFonts w:hint="eastAsia"/>
                <w:lang w:eastAsia="ko-KR"/>
              </w:rPr>
              <w:t>노쇼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No Show)</w:t>
            </w:r>
            <w:r w:rsidR="00260C3F">
              <w:rPr>
                <w:rFonts w:hint="eastAsia"/>
                <w:lang w:eastAsia="ko-KR"/>
              </w:rPr>
              <w:t>를 방지한다.</w:t>
            </w:r>
          </w:p>
          <w:p w:rsidR="00260C3F" w:rsidRPr="00A3136C" w:rsidRDefault="00260C3F" w:rsidP="00A3136C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신고게시판을 만들어 악의적인 유저들을 신고 할 수 있도록 한다.</w:t>
            </w:r>
          </w:p>
        </w:tc>
      </w:tr>
    </w:tbl>
    <w:p w:rsidR="00721F27" w:rsidRDefault="001F1634" w:rsidP="00020B06">
      <w:pPr>
        <w:pStyle w:val="a9"/>
        <w:rPr>
          <w:rFonts w:cs="Times New Roman" w:hint="eastAsia"/>
          <w:lang w:eastAsia="ko-KR"/>
        </w:rPr>
      </w:pPr>
      <w:r>
        <w:rPr>
          <w:rFonts w:cs="Times New Roman" w:hint="eastAsia"/>
          <w:lang w:eastAsia="ko-KR"/>
        </w:rPr>
        <w:lastRenderedPageBreak/>
        <w:t>.</w:t>
      </w:r>
      <w:r w:rsidR="009061AD">
        <w:rPr>
          <w:rFonts w:cs="Times New Roman"/>
          <w:lang w:eastAsia="ko-KR"/>
        </w:rPr>
        <w:t>.</w:t>
      </w:r>
    </w:p>
    <w:p w:rsidR="00F60663" w:rsidRDefault="004D5803" w:rsidP="00F60663">
      <w:pPr>
        <w:pStyle w:val="3"/>
        <w:rPr>
          <w:lang w:eastAsia="ko-KR"/>
        </w:rPr>
      </w:pPr>
      <w:bookmarkStart w:id="26" w:name="_Toc523148860"/>
      <w:r>
        <w:rPr>
          <w:rFonts w:hint="eastAsia"/>
          <w:lang w:eastAsia="ko-KR"/>
        </w:rPr>
        <w:t>복귀</w:t>
      </w:r>
      <w:r w:rsidR="00F60663">
        <w:rPr>
          <w:rFonts w:hint="eastAsia"/>
          <w:lang w:eastAsia="ko-KR"/>
        </w:rPr>
        <w:t xml:space="preserve"> 회원</w:t>
      </w:r>
      <w:bookmarkEnd w:id="26"/>
    </w:p>
    <w:p w:rsidR="00F60663" w:rsidRPr="00F60663" w:rsidRDefault="00F60663" w:rsidP="00F60663">
      <w:pPr>
        <w:rPr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60663" w:rsidTr="00260C3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60663" w:rsidRDefault="00F60663" w:rsidP="00260C3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60663" w:rsidRDefault="00526539" w:rsidP="00260C3F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팀이나 팀원을 구할 수 있는 게시판의 부재</w:t>
            </w:r>
          </w:p>
          <w:p w:rsidR="00F60663" w:rsidRPr="007756A8" w:rsidRDefault="00F60663" w:rsidP="00260C3F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예전 팀과 현재 팀의 수준 차</w:t>
            </w:r>
            <w:r w:rsidR="00526539">
              <w:rPr>
                <w:rFonts w:hint="eastAsia"/>
                <w:lang w:eastAsia="ko-KR"/>
              </w:rPr>
              <w:t>로 인한 올바른 점수 미 반영</w:t>
            </w:r>
          </w:p>
        </w:tc>
      </w:tr>
      <w:tr w:rsidR="00F60663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60663" w:rsidRDefault="00F60663" w:rsidP="00260C3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60663" w:rsidRPr="0048414F" w:rsidRDefault="00F60663" w:rsidP="00260C3F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복귀 회원</w:t>
            </w:r>
          </w:p>
        </w:tc>
      </w:tr>
      <w:tr w:rsidR="00F60663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60663" w:rsidRDefault="00F60663" w:rsidP="00260C3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3F12" w:rsidRDefault="00526539" w:rsidP="00526539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새로운 팀이나 팀원을 구할 수 없다.</w:t>
            </w:r>
          </w:p>
          <w:p w:rsidR="00526539" w:rsidRPr="007756A8" w:rsidRDefault="00526539" w:rsidP="00526539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오랜 기간 경기를 하지 않거나 새로운 팀원들로 인해 현재 팀이 예전의 점수에 알맞지 않다.</w:t>
            </w:r>
          </w:p>
        </w:tc>
      </w:tr>
      <w:tr w:rsidR="00F60663" w:rsidRPr="00A3136C" w:rsidTr="00260C3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60663" w:rsidRDefault="00F60663" w:rsidP="00260C3F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60663" w:rsidRDefault="009E3F12" w:rsidP="00260C3F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일정 기간 후 </w:t>
            </w:r>
            <w:r w:rsidR="00526539">
              <w:rPr>
                <w:rFonts w:hint="eastAsia"/>
                <w:lang w:eastAsia="ko-KR"/>
              </w:rPr>
              <w:t>랭킹 점수를 초기화 한다.</w:t>
            </w:r>
          </w:p>
          <w:p w:rsidR="009E3F12" w:rsidRPr="00A3136C" w:rsidRDefault="004D5803" w:rsidP="00260C3F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새로운 </w:t>
            </w:r>
            <w:r w:rsidR="009E3F12">
              <w:rPr>
                <w:rFonts w:hint="eastAsia"/>
                <w:lang w:eastAsia="ko-KR"/>
              </w:rPr>
              <w:t>팀원이나 팀을 구할 수 있는 홍보</w:t>
            </w:r>
            <w:r>
              <w:rPr>
                <w:rFonts w:hint="eastAsia"/>
                <w:lang w:eastAsia="ko-KR"/>
              </w:rPr>
              <w:t xml:space="preserve"> </w:t>
            </w:r>
            <w:r w:rsidR="009E3F12">
              <w:rPr>
                <w:rFonts w:hint="eastAsia"/>
                <w:lang w:eastAsia="ko-KR"/>
              </w:rPr>
              <w:t>게시판</w:t>
            </w:r>
            <w:r w:rsidR="00526539">
              <w:rPr>
                <w:rFonts w:hint="eastAsia"/>
                <w:lang w:eastAsia="ko-KR"/>
              </w:rPr>
              <w:t>을 생성한다.</w:t>
            </w:r>
          </w:p>
        </w:tc>
      </w:tr>
    </w:tbl>
    <w:p w:rsidR="00F60663" w:rsidRDefault="00F60663" w:rsidP="009537F5">
      <w:pPr>
        <w:pStyle w:val="a9"/>
        <w:ind w:left="0"/>
        <w:rPr>
          <w:rFonts w:cs="Times New Roman" w:hint="eastAsia"/>
          <w:lang w:eastAsia="ko-KR"/>
        </w:rPr>
      </w:pPr>
    </w:p>
    <w:p w:rsidR="009061AD" w:rsidRDefault="00A82C9D" w:rsidP="009061AD">
      <w:pPr>
        <w:pStyle w:val="2"/>
        <w:rPr>
          <w:lang w:eastAsia="ko-KR"/>
        </w:rPr>
      </w:pPr>
      <w:bookmarkStart w:id="27" w:name="_Toc523148861"/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  <w:bookmarkEnd w:id="27"/>
    </w:p>
    <w:p w:rsidR="009537F5" w:rsidRPr="009537F5" w:rsidRDefault="009537F5" w:rsidP="009537F5">
      <w:pPr>
        <w:pStyle w:val="3"/>
        <w:rPr>
          <w:rFonts w:hint="eastAsia"/>
          <w:lang w:eastAsia="ko-KR"/>
        </w:rPr>
      </w:pPr>
      <w:bookmarkStart w:id="28" w:name="_Toc523148862"/>
      <w:r>
        <w:rPr>
          <w:rFonts w:hint="eastAsia"/>
          <w:lang w:eastAsia="ko-KR"/>
        </w:rPr>
        <w:t>개발자</w:t>
      </w:r>
      <w:bookmarkEnd w:id="2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3028" w:rsidRDefault="004D3028" w:rsidP="004D3028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요구분석에서 구현까지의 기간이 약 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개월</w:t>
            </w:r>
            <w:r w:rsidR="00246552">
              <w:rPr>
                <w:rFonts w:hint="eastAsia"/>
                <w:lang w:eastAsia="ko-KR"/>
              </w:rPr>
              <w:t>로 다소 짧은 개발 기간이다.</w:t>
            </w:r>
          </w:p>
          <w:p w:rsidR="004D3028" w:rsidRPr="004D3028" w:rsidRDefault="004D3028" w:rsidP="004D3028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랭킹 점수(</w:t>
            </w:r>
            <w:proofErr w:type="spellStart"/>
            <w:r>
              <w:rPr>
                <w:lang w:eastAsia="ko-KR"/>
              </w:rPr>
              <w:t>elo</w:t>
            </w:r>
            <w:proofErr w:type="spellEnd"/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시스템</w:t>
            </w:r>
            <w:r w:rsidR="00526539">
              <w:rPr>
                <w:rFonts w:hint="eastAsia"/>
                <w:lang w:eastAsia="ko-KR"/>
              </w:rPr>
              <w:t>을 구현하고 알맞은 예외처리를 하여야 한다.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4D3028" w:rsidRDefault="004D3028" w:rsidP="00F60663">
            <w:pPr>
              <w:pStyle w:val="InfoBlue"/>
              <w:numPr>
                <w:ilvl w:val="0"/>
                <w:numId w:val="42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개발자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3028" w:rsidRPr="004D3028" w:rsidRDefault="004D3028" w:rsidP="004D3028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 w:rsidRPr="004D3028">
              <w:rPr>
                <w:rFonts w:hint="eastAsia"/>
                <w:lang w:eastAsia="ko-KR"/>
              </w:rPr>
              <w:t xml:space="preserve">비교적 짧은 제작기간 및 경험부족으로 페이지의 완성도가 </w:t>
            </w:r>
            <w:r w:rsidR="00526539">
              <w:rPr>
                <w:rFonts w:hint="eastAsia"/>
                <w:lang w:eastAsia="ko-KR"/>
              </w:rPr>
              <w:t>떨어질 수 있다.</w:t>
            </w:r>
          </w:p>
          <w:p w:rsidR="004D3028" w:rsidRPr="004D3028" w:rsidRDefault="004D3028" w:rsidP="004D3028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 w:rsidRPr="004D3028">
              <w:rPr>
                <w:rFonts w:hint="eastAsia"/>
                <w:lang w:eastAsia="ko-KR"/>
              </w:rPr>
              <w:t>누구나 만족할만한 순위 산출 시스템</w:t>
            </w:r>
            <w:r w:rsidR="00526539">
              <w:rPr>
                <w:rFonts w:hint="eastAsia"/>
                <w:lang w:eastAsia="ko-KR"/>
              </w:rPr>
              <w:t>이 필요하다.</w:t>
            </w:r>
          </w:p>
        </w:tc>
      </w:tr>
      <w:tr w:rsidR="00A94869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6539" w:rsidRDefault="004D3028" w:rsidP="00526539">
            <w:pPr>
              <w:pStyle w:val="InfoBlue"/>
              <w:numPr>
                <w:ilvl w:val="0"/>
                <w:numId w:val="42"/>
              </w:numPr>
              <w:rPr>
                <w:rFonts w:hint="eastAsia"/>
                <w:i w:val="0"/>
                <w:color w:val="auto"/>
                <w:lang w:eastAsia="ko-KR"/>
              </w:rPr>
            </w:pPr>
            <w:r w:rsidRPr="004D3028">
              <w:rPr>
                <w:rFonts w:hint="eastAsia"/>
                <w:i w:val="0"/>
                <w:color w:val="auto"/>
                <w:lang w:eastAsia="ko-KR"/>
              </w:rPr>
              <w:t>최대한</w:t>
            </w:r>
            <w:r w:rsidR="00526539">
              <w:rPr>
                <w:rFonts w:hint="eastAsia"/>
                <w:i w:val="0"/>
                <w:color w:val="auto"/>
                <w:lang w:eastAsia="ko-KR"/>
              </w:rPr>
              <w:t xml:space="preserve"> 심플하게 사이트를 제작하여야 한다.</w:t>
            </w:r>
          </w:p>
          <w:p w:rsidR="00526539" w:rsidRDefault="00526539" w:rsidP="00526539">
            <w:pPr>
              <w:pStyle w:val="a9"/>
              <w:numPr>
                <w:ilvl w:val="0"/>
                <w:numId w:val="4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다양한 사이트들을 참고하여 사용자들이 편리함을 느낄 수 있도록 디자인한다.</w:t>
            </w:r>
          </w:p>
          <w:p w:rsidR="00526539" w:rsidRPr="00526539" w:rsidRDefault="00526539" w:rsidP="00526539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타 게임의 랭킹시스템을 참고하여 랭킹 점수(</w:t>
            </w:r>
            <w:proofErr w:type="spellStart"/>
            <w:r>
              <w:rPr>
                <w:lang w:eastAsia="ko-KR"/>
              </w:rPr>
              <w:t>elo</w:t>
            </w:r>
            <w:proofErr w:type="spellEnd"/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시스템을 구현한다.</w:t>
            </w:r>
          </w:p>
        </w:tc>
      </w:tr>
    </w:tbl>
    <w:p w:rsidR="00481371" w:rsidRPr="00481371" w:rsidRDefault="00481371" w:rsidP="00721F27">
      <w:pPr>
        <w:pStyle w:val="1"/>
        <w:numPr>
          <w:ilvl w:val="0"/>
          <w:numId w:val="0"/>
        </w:numPr>
        <w:rPr>
          <w:rFonts w:cs="Times New Roman" w:hint="eastAsia"/>
          <w:lang w:eastAsia="ko-KR"/>
        </w:rPr>
      </w:pPr>
      <w:bookmarkStart w:id="29" w:name="_Toc447960005"/>
      <w:bookmarkStart w:id="30" w:name="_Toc452813581"/>
      <w:bookmarkStart w:id="31" w:name="_Toc436203381"/>
    </w:p>
    <w:p w:rsidR="000615CE" w:rsidRDefault="000615CE">
      <w:pPr>
        <w:pStyle w:val="1"/>
        <w:rPr>
          <w:rFonts w:cs="Times New Roman"/>
          <w:lang w:eastAsia="ko-KR"/>
        </w:rPr>
      </w:pPr>
      <w:bookmarkStart w:id="32" w:name="_Toc523148863"/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29"/>
      <w:bookmarkEnd w:id="30"/>
      <w:bookmarkEnd w:id="32"/>
    </w:p>
    <w:p w:rsidR="000615CE" w:rsidRDefault="000615CE" w:rsidP="00FE5799">
      <w:pPr>
        <w:pStyle w:val="2"/>
        <w:widowControl/>
        <w:rPr>
          <w:lang w:eastAsia="ko-KR"/>
        </w:rPr>
      </w:pPr>
      <w:bookmarkStart w:id="33" w:name="_Toc425054385"/>
      <w:bookmarkStart w:id="34" w:name="_Toc342757863"/>
      <w:bookmarkStart w:id="35" w:name="_Toc346297772"/>
      <w:bookmarkStart w:id="36" w:name="_Toc422186478"/>
      <w:bookmarkStart w:id="37" w:name="_Toc436203383"/>
      <w:bookmarkStart w:id="38" w:name="_Toc452813587"/>
      <w:bookmarkStart w:id="39" w:name="_Toc523148864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F86505" w:rsidRPr="00D31AC9" w:rsidRDefault="00B60249" w:rsidP="00F86505">
      <w:pPr>
        <w:pStyle w:val="3"/>
        <w:rPr>
          <w:lang w:eastAsia="ko-KR"/>
        </w:rPr>
      </w:pPr>
      <w:bookmarkStart w:id="40" w:name="_Toc523148865"/>
      <w:r w:rsidRPr="00D31AC9">
        <w:rPr>
          <w:rFonts w:hint="eastAsia"/>
          <w:lang w:eastAsia="ko-KR"/>
        </w:rPr>
        <w:t>사이트 첫 방문자</w:t>
      </w:r>
      <w:bookmarkEnd w:id="40"/>
    </w:p>
    <w:p w:rsidR="000615CE" w:rsidRDefault="000615CE">
      <w:pPr>
        <w:rPr>
          <w:rFonts w:cs="Times New Roman"/>
          <w:lang w:eastAsia="ko-KR"/>
        </w:rPr>
      </w:pPr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 w:rsidTr="003F198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02962" w:rsidRDefault="00524954" w:rsidP="00A82C9D">
            <w:pPr>
              <w:pStyle w:val="InfoBlue"/>
              <w:ind w:left="0"/>
              <w:rPr>
                <w:rFonts w:hint="eastAsia"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리오넬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호날두</w:t>
            </w:r>
            <w:proofErr w:type="spellEnd"/>
          </w:p>
        </w:tc>
      </w:tr>
      <w:tr w:rsidR="000615CE" w:rsidTr="003F198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02962" w:rsidRDefault="00524954" w:rsidP="00A82C9D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한국 교환학생으로 온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리오넬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호날두씨는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친구를 만들기 위해 고민하던 중 평소 좋아하는 축구를 같이 할 사람을 구하기 위해 스포츠 매칭 사이트를 접속했다.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하지만 편리하지 않은 메뉴와 사이트의 이용법 그리고 부족한 한국어 실력으로 인해 불편함을 겪다가 그만 다른 사이트를 찾으러 갔다.</w:t>
            </w:r>
          </w:p>
        </w:tc>
      </w:tr>
      <w:tr w:rsidR="000615CE" w:rsidTr="003F198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성공기준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02962" w:rsidRDefault="00524954">
            <w:pPr>
              <w:pStyle w:val="InfoBlue"/>
              <w:rPr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누가봐도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편리한 메뉴 구성 및 이용 가이드 라인을 제공한다.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그리고 능력이 된다면 한국어와 동시에 영어 사이트도 제공한다.</w:t>
            </w:r>
          </w:p>
        </w:tc>
      </w:tr>
    </w:tbl>
    <w:p w:rsidR="003F198C" w:rsidRPr="00D31AC9" w:rsidRDefault="003F198C" w:rsidP="003F198C">
      <w:pPr>
        <w:pStyle w:val="3"/>
        <w:rPr>
          <w:lang w:eastAsia="ko-KR"/>
        </w:rPr>
      </w:pPr>
      <w:bookmarkStart w:id="41" w:name="_Toc523148866"/>
      <w:r w:rsidRPr="00D31AC9">
        <w:rPr>
          <w:rFonts w:hint="eastAsia"/>
          <w:lang w:eastAsia="ko-KR"/>
        </w:rPr>
        <w:t>회원 (소수)</w:t>
      </w:r>
      <w:bookmarkEnd w:id="41"/>
    </w:p>
    <w:p w:rsidR="00656ECF" w:rsidRDefault="00656ECF" w:rsidP="00656ECF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56ECF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CF" w:rsidRDefault="00656ECF" w:rsidP="00020B06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CF" w:rsidRPr="00656ECF" w:rsidRDefault="00656ECF" w:rsidP="00020B06">
            <w:pPr>
              <w:pStyle w:val="InfoBlue"/>
              <w:ind w:left="0"/>
              <w:rPr>
                <w:rFonts w:hint="eastAsia"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박부영</w:t>
            </w:r>
          </w:p>
        </w:tc>
      </w:tr>
      <w:tr w:rsidR="00656ECF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CF" w:rsidRDefault="00656ECF" w:rsidP="00020B06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CF" w:rsidRPr="00656ECF" w:rsidRDefault="00656ECF" w:rsidP="00020B06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평소 여성 스포츠 동호회에서 활동하는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박부영씨는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최근 매칭 상대를 구하기가 점점 어려워 인터넷으로 상대를 구하려고 한다.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하지만 검색결과에 남 녀 구분이 없고 상대팀의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전적등을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표시하지 않아 마땅한 팀을 찾기에 불편함을 느꼈다.</w:t>
            </w:r>
          </w:p>
        </w:tc>
      </w:tr>
      <w:tr w:rsidR="00656ECF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CF" w:rsidRDefault="00656ECF" w:rsidP="00020B06">
            <w:pPr>
              <w:rPr>
                <w:rFonts w:cs="Times New Roman"/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성공기준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CF" w:rsidRPr="00656ECF" w:rsidRDefault="003F198C" w:rsidP="00020B06">
            <w:pPr>
              <w:pStyle w:val="InfoBlue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상대팀을 찾을 시,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i w:val="0"/>
                <w:color w:val="000000" w:themeColor="text1"/>
                <w:lang w:eastAsia="ko-KR"/>
              </w:rPr>
              <w:t>팀 뿐만</w:t>
            </w:r>
            <w:proofErr w:type="gram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아니라 상대팀의 특징(나이,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성별,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장애여부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등)을 같이 나타나게 하여 검색에 편리함을 제공 할 수 있어야 한다.</w:t>
            </w:r>
          </w:p>
        </w:tc>
      </w:tr>
    </w:tbl>
    <w:p w:rsidR="00656ECF" w:rsidRDefault="00656ECF" w:rsidP="006C61F8">
      <w:pPr>
        <w:pStyle w:val="a9"/>
        <w:ind w:left="0"/>
        <w:rPr>
          <w:rFonts w:cs="Times New Roman"/>
          <w:lang w:eastAsia="ko-KR"/>
        </w:rPr>
      </w:pPr>
    </w:p>
    <w:p w:rsidR="003F198C" w:rsidRPr="00D31AC9" w:rsidRDefault="003F198C" w:rsidP="003F198C">
      <w:pPr>
        <w:pStyle w:val="3"/>
        <w:rPr>
          <w:lang w:eastAsia="ko-KR"/>
        </w:rPr>
      </w:pPr>
      <w:bookmarkStart w:id="42" w:name="_Toc523148867"/>
      <w:r w:rsidRPr="00D31AC9">
        <w:rPr>
          <w:rFonts w:hint="eastAsia"/>
          <w:lang w:eastAsia="ko-KR"/>
        </w:rPr>
        <w:t>회원 (대다수)</w:t>
      </w:r>
      <w:bookmarkEnd w:id="4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F6A04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04" w:rsidRDefault="003F6A04" w:rsidP="00020B06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04" w:rsidRPr="00656ECF" w:rsidRDefault="003F6A04" w:rsidP="00020B06">
            <w:pPr>
              <w:pStyle w:val="InfoBlue"/>
              <w:ind w:left="0"/>
              <w:rPr>
                <w:rFonts w:hint="eastAsia"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마동성</w:t>
            </w:r>
            <w:proofErr w:type="spellEnd"/>
          </w:p>
        </w:tc>
      </w:tr>
      <w:tr w:rsidR="003F6A04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04" w:rsidRDefault="003F6A04" w:rsidP="00020B06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04" w:rsidRPr="003F6A04" w:rsidRDefault="003F6A04" w:rsidP="00020B06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주말을 이용하여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조기축구를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자주 즐기는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마동성씨는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자주 스포츠 매칭 사이트를 이용한다.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하지만 최근 상대방의 아무런 통보 없는 노소(</w:t>
            </w:r>
            <w:r>
              <w:rPr>
                <w:i w:val="0"/>
                <w:color w:val="000000" w:themeColor="text1"/>
                <w:lang w:eastAsia="ko-KR"/>
              </w:rPr>
              <w:t>No Show)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로 인하여 경기를 하지 못하는 날이 번번하다.</w:t>
            </w:r>
          </w:p>
        </w:tc>
      </w:tr>
      <w:tr w:rsidR="003F6A04" w:rsidRPr="003F6A04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04" w:rsidRDefault="003F6A04" w:rsidP="00020B06">
            <w:pPr>
              <w:rPr>
                <w:rFonts w:cs="Times New Roman"/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성공기준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04" w:rsidRPr="003F6A04" w:rsidRDefault="003F6A04" w:rsidP="003F6A04">
            <w:pPr>
              <w:pStyle w:val="InfoBlue"/>
              <w:ind w:left="0"/>
              <w:rPr>
                <w:rFonts w:hint="eastAsia"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상대방의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노쇼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>(</w:t>
            </w:r>
            <w:r>
              <w:rPr>
                <w:i w:val="0"/>
                <w:color w:val="000000" w:themeColor="text1"/>
                <w:lang w:eastAsia="ko-KR"/>
              </w:rPr>
              <w:t xml:space="preserve">No Show)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횟수등을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표시하여 신뢰도를 상승시키고,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신고 게시판을 만들어 악성 회원들을 관리한다.</w:t>
            </w:r>
          </w:p>
        </w:tc>
      </w:tr>
    </w:tbl>
    <w:p w:rsidR="003F6A04" w:rsidRPr="003F6A04" w:rsidRDefault="003F6A04" w:rsidP="003F6A04">
      <w:pPr>
        <w:rPr>
          <w:rFonts w:hint="eastAsia"/>
          <w:lang w:eastAsia="ko-KR"/>
        </w:rPr>
      </w:pPr>
    </w:p>
    <w:p w:rsidR="0027622F" w:rsidRPr="00D31AC9" w:rsidRDefault="0027622F" w:rsidP="0027622F">
      <w:pPr>
        <w:pStyle w:val="3"/>
        <w:rPr>
          <w:color w:val="000000" w:themeColor="text1"/>
          <w:lang w:eastAsia="ko-KR"/>
        </w:rPr>
      </w:pPr>
      <w:bookmarkStart w:id="43" w:name="_Toc523148868"/>
      <w:r w:rsidRPr="00D31AC9">
        <w:rPr>
          <w:rFonts w:hint="eastAsia"/>
          <w:color w:val="000000" w:themeColor="text1"/>
          <w:lang w:eastAsia="ko-KR"/>
        </w:rPr>
        <w:t>복귀 회원</w:t>
      </w:r>
      <w:bookmarkStart w:id="44" w:name="_Toc452813586"/>
      <w:bookmarkStart w:id="45" w:name="_Toc509300843"/>
      <w:bookmarkEnd w:id="4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27622F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2F" w:rsidRDefault="0027622F" w:rsidP="00020B06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2F" w:rsidRPr="00656ECF" w:rsidRDefault="0027622F" w:rsidP="00020B06">
            <w:pPr>
              <w:pStyle w:val="InfoBlue"/>
              <w:ind w:left="0"/>
              <w:rPr>
                <w:rFonts w:hint="eastAsia"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소농민</w:t>
            </w:r>
            <w:proofErr w:type="spellEnd"/>
          </w:p>
        </w:tc>
      </w:tr>
      <w:tr w:rsidR="0027622F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2F" w:rsidRDefault="0027622F" w:rsidP="00020B06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2F" w:rsidRPr="003F6A04" w:rsidRDefault="0027622F" w:rsidP="00020B06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얼마전 군대를 전역한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소농민씨는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입대전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친구들과 자주 스포츠 매칭 사이트에서 상대팀을 구해 경기를 했다.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하지만 친구들 중 가장 먼저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lastRenderedPageBreak/>
              <w:t xml:space="preserve">전역한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소농민씨는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새로운 팀원이 필요했다.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하지만 매칭 위주의 게시판으로 인해 팀원을 구하기 힘들었고,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새로 구한 팀원과 예전의 팀원들의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수준차이로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인해</w:t>
            </w:r>
            <w:r w:rsidR="00CA3AC4">
              <w:rPr>
                <w:rFonts w:hint="eastAsia"/>
                <w:i w:val="0"/>
                <w:color w:val="000000" w:themeColor="text1"/>
                <w:lang w:eastAsia="ko-KR"/>
              </w:rPr>
              <w:t xml:space="preserve"> 낮은 점수대의 상대를 구하려 했지만 이미 예전에 만들어 놓은 높은 점수를 가지고 있어 낮은 상대를 구하기 어려워 불편함을 느꼈다.</w:t>
            </w:r>
          </w:p>
        </w:tc>
      </w:tr>
      <w:tr w:rsidR="0027622F" w:rsidRPr="003F6A04" w:rsidTr="00020B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2F" w:rsidRDefault="0027622F" w:rsidP="00020B06">
            <w:pPr>
              <w:rPr>
                <w:rFonts w:cs="Times New Roman"/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lastRenderedPageBreak/>
              <w:t>성공기준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2F" w:rsidRPr="003F6A04" w:rsidRDefault="00CA3AC4" w:rsidP="00020B06">
            <w:pPr>
              <w:pStyle w:val="InfoBlue"/>
              <w:ind w:left="0"/>
              <w:rPr>
                <w:rFonts w:hint="eastAsia"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매칭 </w:t>
            </w:r>
            <w:proofErr w:type="gramStart"/>
            <w:r>
              <w:rPr>
                <w:rFonts w:hint="eastAsia"/>
                <w:i w:val="0"/>
                <w:color w:val="000000" w:themeColor="text1"/>
                <w:lang w:eastAsia="ko-KR"/>
              </w:rPr>
              <w:t>게시판 뿐만</w:t>
            </w:r>
            <w:proofErr w:type="gram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아니라 여러 홍보게시판을 만들고 일정 기간마다 점수를 초기화하여 다시 랭킹을 산출한다.</w:t>
            </w:r>
          </w:p>
        </w:tc>
      </w:tr>
    </w:tbl>
    <w:p w:rsidR="0027622F" w:rsidRPr="0027622F" w:rsidRDefault="0027622F" w:rsidP="0027622F">
      <w:pPr>
        <w:rPr>
          <w:rFonts w:hint="eastAsia"/>
          <w:lang w:eastAsia="ko-KR"/>
        </w:rPr>
      </w:pPr>
    </w:p>
    <w:p w:rsidR="006C61F8" w:rsidRDefault="006C61F8" w:rsidP="009537F5">
      <w:pPr>
        <w:pStyle w:val="2"/>
        <w:rPr>
          <w:lang w:eastAsia="ko-KR"/>
        </w:rPr>
      </w:pPr>
      <w:bookmarkStart w:id="46" w:name="_Toc52314886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44"/>
      <w:bookmarkEnd w:id="45"/>
      <w:bookmarkEnd w:id="46"/>
    </w:p>
    <w:p w:rsidR="006C61F8" w:rsidRDefault="00A82C9D" w:rsidP="009537F5">
      <w:pPr>
        <w:pStyle w:val="3"/>
        <w:rPr>
          <w:lang w:eastAsia="ko-KR"/>
        </w:rPr>
      </w:pPr>
      <w:bookmarkStart w:id="47" w:name="_Toc523148870"/>
      <w:r>
        <w:rPr>
          <w:rFonts w:hint="eastAsia"/>
          <w:lang w:eastAsia="ko-KR"/>
        </w:rPr>
        <w:t>개발자</w:t>
      </w:r>
      <w:bookmarkEnd w:id="47"/>
    </w:p>
    <w:p w:rsidR="009537F5" w:rsidRPr="009537F5" w:rsidRDefault="009537F5" w:rsidP="009537F5">
      <w:pPr>
        <w:rPr>
          <w:rFonts w:hint="eastAsia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260C3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704391" w:rsidRDefault="006C61F8" w:rsidP="00260C3F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704391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704391" w:rsidRDefault="00704391" w:rsidP="00704391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 </w:t>
            </w:r>
            <w:r w:rsidRPr="00704391">
              <w:rPr>
                <w:rFonts w:hint="eastAsia"/>
                <w:i w:val="0"/>
                <w:color w:val="000000" w:themeColor="text1"/>
                <w:lang w:eastAsia="ko-KR"/>
              </w:rPr>
              <w:t>개발자</w:t>
            </w:r>
          </w:p>
        </w:tc>
      </w:tr>
      <w:tr w:rsidR="006C61F8" w:rsidTr="00260C3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704391" w:rsidRDefault="006C61F8" w:rsidP="00260C3F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704391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704391" w:rsidRDefault="00704391" w:rsidP="00260C3F">
            <w:pPr>
              <w:pStyle w:val="InfoBlue"/>
              <w:rPr>
                <w:i w:val="0"/>
                <w:color w:val="000000" w:themeColor="text1"/>
                <w:lang w:eastAsia="ko-KR"/>
              </w:rPr>
            </w:pPr>
            <w:r w:rsidRPr="00704391">
              <w:rPr>
                <w:rFonts w:hint="eastAsia"/>
                <w:i w:val="0"/>
                <w:color w:val="000000" w:themeColor="text1"/>
                <w:lang w:eastAsia="ko-KR"/>
              </w:rPr>
              <w:t>스포츠 매칭 사이트를 구축하는 개발 인력</w:t>
            </w:r>
          </w:p>
        </w:tc>
      </w:tr>
      <w:tr w:rsidR="006C61F8" w:rsidTr="00260C3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704391" w:rsidRDefault="006C61F8" w:rsidP="00260C3F">
            <w:pPr>
              <w:rPr>
                <w:b/>
                <w:bCs/>
                <w:color w:val="000000" w:themeColor="text1"/>
                <w:lang w:eastAsia="ko-KR"/>
              </w:rPr>
            </w:pPr>
            <w:r w:rsidRPr="00704391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704391" w:rsidP="00704391">
            <w:pPr>
              <w:pStyle w:val="InfoBlue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모든 사용자가 쉽게 이용 할 수 있고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직관성이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뛰어난 사이트를 만든다.</w:t>
            </w:r>
          </w:p>
          <w:p w:rsidR="00704391" w:rsidRPr="00704391" w:rsidRDefault="00704391" w:rsidP="00704391">
            <w:pPr>
              <w:pStyle w:val="a9"/>
              <w:ind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누구나 인정 할 수 있는 랭킹 시스템을 제작한다.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48" w:name="_Toc523148871"/>
      <w:proofErr w:type="spellStart"/>
      <w:r>
        <w:rPr>
          <w:rFonts w:hint="eastAsia"/>
          <w:lang w:eastAsia="ko-KR"/>
        </w:rPr>
        <w:t>고객환경</w:t>
      </w:r>
      <w:bookmarkEnd w:id="48"/>
      <w:proofErr w:type="spellEnd"/>
    </w:p>
    <w:p w:rsidR="00E6145D" w:rsidRPr="00020B06" w:rsidRDefault="00020B06" w:rsidP="00A82C9D">
      <w:pPr>
        <w:pStyle w:val="InfoBlu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671345" wp14:editId="7F5AEFE4">
            <wp:extent cx="3543300" cy="2958655"/>
            <wp:effectExtent l="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728" cy="29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0E" w:rsidRPr="001C000E" w:rsidRDefault="001C000E" w:rsidP="00A82C9D">
      <w:pPr>
        <w:pStyle w:val="InfoBlue"/>
        <w:rPr>
          <w:lang w:eastAsia="ko-KR"/>
        </w:rPr>
      </w:pPr>
    </w:p>
    <w:p w:rsidR="000615CE" w:rsidRDefault="0081270F">
      <w:pPr>
        <w:pStyle w:val="1"/>
        <w:rPr>
          <w:lang w:eastAsia="ko-KR"/>
        </w:rPr>
      </w:pPr>
      <w:bookmarkStart w:id="49" w:name="_Toc523148872"/>
      <w:bookmarkEnd w:id="31"/>
      <w:r>
        <w:rPr>
          <w:rFonts w:hint="eastAsia"/>
          <w:lang w:eastAsia="ko-KR"/>
        </w:rPr>
        <w:lastRenderedPageBreak/>
        <w:t>KPI</w:t>
      </w:r>
      <w:bookmarkEnd w:id="49"/>
    </w:p>
    <w:p w:rsidR="00A82C9D" w:rsidRDefault="00A82C9D" w:rsidP="00A82C9D">
      <w:pPr>
        <w:pStyle w:val="2"/>
        <w:rPr>
          <w:lang w:eastAsia="ko-KR"/>
        </w:rPr>
      </w:pPr>
      <w:bookmarkStart w:id="50" w:name="_Toc523148873"/>
      <w:r>
        <w:rPr>
          <w:rFonts w:hint="eastAsia"/>
          <w:lang w:eastAsia="ko-KR"/>
        </w:rPr>
        <w:t>사용자 관점</w:t>
      </w:r>
      <w:bookmarkEnd w:id="50"/>
    </w:p>
    <w:p w:rsidR="00507E88" w:rsidRPr="00A82C9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9569" w:type="dxa"/>
        <w:tblLook w:val="04A0" w:firstRow="1" w:lastRow="0" w:firstColumn="1" w:lastColumn="0" w:noHBand="0" w:noVBand="1"/>
      </w:tblPr>
      <w:tblGrid>
        <w:gridCol w:w="2235"/>
        <w:gridCol w:w="3268"/>
        <w:gridCol w:w="4066"/>
      </w:tblGrid>
      <w:tr w:rsidR="00631A0D" w:rsidTr="000E5BB5">
        <w:trPr>
          <w:trHeight w:val="387"/>
        </w:trPr>
        <w:tc>
          <w:tcPr>
            <w:tcW w:w="2235" w:type="dxa"/>
            <w:shd w:val="clear" w:color="auto" w:fill="B8CCE4" w:themeFill="accent1" w:themeFillTint="66"/>
          </w:tcPr>
          <w:p w:rsidR="00631A0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8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6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8E63F2" w:rsidTr="000E5BB5">
        <w:trPr>
          <w:trHeight w:val="387"/>
        </w:trPr>
        <w:tc>
          <w:tcPr>
            <w:tcW w:w="2235" w:type="dxa"/>
            <w:shd w:val="clear" w:color="auto" w:fill="D6E3BC" w:themeFill="accent3" w:themeFillTint="66"/>
          </w:tcPr>
          <w:p w:rsidR="008E63F2" w:rsidRPr="00020B06" w:rsidRDefault="00020B06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회원 가입 수</w:t>
            </w:r>
          </w:p>
        </w:tc>
        <w:tc>
          <w:tcPr>
            <w:tcW w:w="3268" w:type="dxa"/>
          </w:tcPr>
          <w:p w:rsidR="008E63F2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1 년에 </w:t>
            </w:r>
            <w:r>
              <w:rPr>
                <w:color w:val="000000" w:themeColor="text1"/>
                <w:lang w:eastAsia="ko-KR"/>
              </w:rPr>
              <w:t>1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만명 확보</w:t>
            </w:r>
          </w:p>
        </w:tc>
        <w:tc>
          <w:tcPr>
            <w:tcW w:w="4066" w:type="dxa"/>
          </w:tcPr>
          <w:p w:rsidR="008E63F2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회원을 얼마나 확보했는지 측정한다.</w:t>
            </w:r>
          </w:p>
        </w:tc>
      </w:tr>
      <w:tr w:rsidR="00631A0D" w:rsidTr="000E5BB5">
        <w:trPr>
          <w:trHeight w:val="387"/>
        </w:trPr>
        <w:tc>
          <w:tcPr>
            <w:tcW w:w="2235" w:type="dxa"/>
            <w:shd w:val="clear" w:color="auto" w:fill="D6E3BC" w:themeFill="accent3" w:themeFillTint="66"/>
          </w:tcPr>
          <w:p w:rsidR="00631A0D" w:rsidRPr="00020B06" w:rsidRDefault="00020B06" w:rsidP="00631A0D">
            <w:pPr>
              <w:pStyle w:val="a9"/>
              <w:keepLines w:val="0"/>
              <w:ind w:left="0"/>
              <w:jc w:val="center"/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전체 팀 수</w:t>
            </w:r>
          </w:p>
        </w:tc>
        <w:tc>
          <w:tcPr>
            <w:tcW w:w="3268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1년에 </w:t>
            </w:r>
            <w:r>
              <w:rPr>
                <w:color w:val="000000" w:themeColor="text1"/>
                <w:lang w:eastAsia="ko-KR"/>
              </w:rPr>
              <w:t>1000</w:t>
            </w:r>
            <w:r>
              <w:rPr>
                <w:rFonts w:hint="eastAsia"/>
                <w:color w:val="000000" w:themeColor="text1"/>
                <w:lang w:eastAsia="ko-KR"/>
              </w:rPr>
              <w:t>개팀 확보</w:t>
            </w:r>
          </w:p>
        </w:tc>
        <w:tc>
          <w:tcPr>
            <w:tcW w:w="4066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얼마나 많은 팀이 만들어 졌는지 측정한다.</w:t>
            </w:r>
          </w:p>
        </w:tc>
      </w:tr>
      <w:tr w:rsidR="00631A0D" w:rsidTr="000E5BB5">
        <w:trPr>
          <w:trHeight w:val="387"/>
        </w:trPr>
        <w:tc>
          <w:tcPr>
            <w:tcW w:w="2235" w:type="dxa"/>
            <w:shd w:val="clear" w:color="auto" w:fill="D6E3BC" w:themeFill="accent3" w:themeFillTint="66"/>
          </w:tcPr>
          <w:p w:rsidR="00631A0D" w:rsidRPr="00020B06" w:rsidRDefault="00020B06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매칭 횟수</w:t>
            </w:r>
          </w:p>
        </w:tc>
        <w:tc>
          <w:tcPr>
            <w:tcW w:w="3268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주당 </w:t>
            </w:r>
            <w:r>
              <w:rPr>
                <w:color w:val="000000" w:themeColor="text1"/>
                <w:lang w:eastAsia="ko-KR"/>
              </w:rPr>
              <w:t>50</w:t>
            </w:r>
            <w:r>
              <w:rPr>
                <w:rFonts w:hint="eastAsia"/>
                <w:color w:val="000000" w:themeColor="text1"/>
                <w:lang w:eastAsia="ko-KR"/>
              </w:rPr>
              <w:t>경기 이상 매칭</w:t>
            </w:r>
          </w:p>
        </w:tc>
        <w:tc>
          <w:tcPr>
            <w:tcW w:w="4066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rFonts w:hint="eastAsia"/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어떤 경기가 얼마나 열리는지 측정한다.</w:t>
            </w:r>
          </w:p>
        </w:tc>
      </w:tr>
      <w:tr w:rsidR="00631A0D" w:rsidTr="000E5BB5">
        <w:trPr>
          <w:trHeight w:val="387"/>
        </w:trPr>
        <w:tc>
          <w:tcPr>
            <w:tcW w:w="2235" w:type="dxa"/>
            <w:shd w:val="clear" w:color="auto" w:fill="D6E3BC" w:themeFill="accent3" w:themeFillTint="66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머문 시간</w:t>
            </w:r>
          </w:p>
        </w:tc>
        <w:tc>
          <w:tcPr>
            <w:tcW w:w="3268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접속 시 머문 시간</w:t>
            </w:r>
          </w:p>
        </w:tc>
        <w:tc>
          <w:tcPr>
            <w:tcW w:w="4066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얼마나 오래 머무는지 측정한다.</w:t>
            </w:r>
          </w:p>
        </w:tc>
      </w:tr>
      <w:tr w:rsidR="00631A0D" w:rsidTr="000E5BB5">
        <w:trPr>
          <w:trHeight w:val="387"/>
        </w:trPr>
        <w:tc>
          <w:tcPr>
            <w:tcW w:w="2235" w:type="dxa"/>
            <w:shd w:val="clear" w:color="auto" w:fill="D6E3BC" w:themeFill="accent3" w:themeFillTint="66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특정 페이지 접속 횟수</w:t>
            </w:r>
          </w:p>
        </w:tc>
        <w:tc>
          <w:tcPr>
            <w:tcW w:w="3268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특정 페이지의 접속 횟수</w:t>
            </w:r>
          </w:p>
        </w:tc>
        <w:tc>
          <w:tcPr>
            <w:tcW w:w="4066" w:type="dxa"/>
          </w:tcPr>
          <w:p w:rsidR="00631A0D" w:rsidRPr="00020B06" w:rsidRDefault="000E5BB5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어떤 페이지에 관심이 있는지 측정한다.</w:t>
            </w: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bookmarkStart w:id="51" w:name="_Toc523148874"/>
      <w:r>
        <w:rPr>
          <w:rFonts w:hint="eastAsia"/>
          <w:lang w:eastAsia="ko-KR"/>
        </w:rPr>
        <w:t>기타 이해 관계자 관점</w:t>
      </w:r>
      <w:bookmarkEnd w:id="51"/>
    </w:p>
    <w:p w:rsidR="00D031E6" w:rsidRDefault="00D031E6" w:rsidP="00D031E6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기술적용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달성률</w:t>
      </w:r>
      <w:proofErr w:type="spellEnd"/>
      <w:r>
        <w:rPr>
          <w:rFonts w:hint="eastAsia"/>
          <w:lang w:eastAsia="ko-KR"/>
        </w:rPr>
        <w:t xml:space="preserve">: 달성한 기술 요소/계획한 </w:t>
      </w:r>
      <w:proofErr w:type="spellStart"/>
      <w:r>
        <w:rPr>
          <w:rFonts w:hint="eastAsia"/>
          <w:lang w:eastAsia="ko-KR"/>
        </w:rPr>
        <w:t>기술요소</w:t>
      </w:r>
      <w:proofErr w:type="spellEnd"/>
    </w:p>
    <w:p w:rsidR="00D031E6" w:rsidRPr="002C2731" w:rsidRDefault="00D031E6" w:rsidP="00D031E6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 xml:space="preserve">☞ </w:t>
      </w:r>
      <w:r>
        <w:rPr>
          <w:rFonts w:hint="eastAsia"/>
          <w:lang w:eastAsia="ko-KR"/>
        </w:rPr>
        <w:t xml:space="preserve">기술 </w:t>
      </w:r>
      <w:r w:rsidRPr="002C2731">
        <w:rPr>
          <w:rFonts w:hint="eastAsia"/>
          <w:lang w:eastAsia="ko-KR"/>
        </w:rPr>
        <w:t xml:space="preserve">요소   </w:t>
      </w:r>
    </w:p>
    <w:p w:rsidR="00D031E6" w:rsidRPr="002C2731" w:rsidRDefault="00D031E6" w:rsidP="00D031E6">
      <w:pPr>
        <w:pStyle w:val="a9"/>
        <w:keepLines w:val="0"/>
        <w:ind w:left="0"/>
        <w:rPr>
          <w:lang w:eastAsia="ko-KR"/>
        </w:rPr>
      </w:pPr>
      <w:r w:rsidRPr="002C2731">
        <w:rPr>
          <w:rFonts w:hint="eastAsia"/>
          <w:lang w:eastAsia="ko-KR"/>
        </w:rPr>
        <w:t xml:space="preserve">디자인 툴 </w:t>
      </w:r>
      <w:proofErr w:type="gramStart"/>
      <w:r w:rsidRPr="002C2731">
        <w:rPr>
          <w:rFonts w:hint="eastAsia"/>
          <w:lang w:eastAsia="ko-KR"/>
        </w:rPr>
        <w:t xml:space="preserve">프로그램 </w:t>
      </w:r>
      <w:r w:rsidRPr="002C2731">
        <w:rPr>
          <w:lang w:eastAsia="ko-KR"/>
        </w:rPr>
        <w:t xml:space="preserve"> :</w:t>
      </w:r>
      <w:proofErr w:type="gramEnd"/>
      <w:r w:rsidRPr="002C2731">
        <w:rPr>
          <w:lang w:eastAsia="ko-KR"/>
        </w:rPr>
        <w:t xml:space="preserve"> </w:t>
      </w:r>
    </w:p>
    <w:p w:rsidR="00D031E6" w:rsidRPr="002C2731" w:rsidRDefault="00D031E6" w:rsidP="00D031E6">
      <w:pPr>
        <w:pStyle w:val="a9"/>
        <w:keepLines w:val="0"/>
        <w:ind w:left="0"/>
        <w:rPr>
          <w:rFonts w:hint="eastAsia"/>
          <w:lang w:eastAsia="ko-KR"/>
        </w:rPr>
      </w:pPr>
      <w:r w:rsidRPr="002C2731">
        <w:rPr>
          <w:rFonts w:hint="eastAsia"/>
          <w:lang w:eastAsia="ko-KR"/>
        </w:rPr>
        <w:t>포토샵-레이아웃,</w:t>
      </w:r>
      <w:r w:rsidRPr="002C2731">
        <w:rPr>
          <w:lang w:eastAsia="ko-KR"/>
        </w:rPr>
        <w:t xml:space="preserve"> </w:t>
      </w:r>
      <w:r w:rsidRPr="002C2731">
        <w:rPr>
          <w:rFonts w:hint="eastAsia"/>
          <w:lang w:eastAsia="ko-KR"/>
        </w:rPr>
        <w:t>아이콘,</w:t>
      </w:r>
      <w:r w:rsidRPr="002C2731">
        <w:rPr>
          <w:lang w:eastAsia="ko-KR"/>
        </w:rPr>
        <w:t xml:space="preserve"> </w:t>
      </w:r>
      <w:r w:rsidRPr="002C2731">
        <w:rPr>
          <w:rFonts w:hint="eastAsia"/>
          <w:lang w:eastAsia="ko-KR"/>
        </w:rPr>
        <w:t>GUI</w:t>
      </w:r>
      <w:r w:rsidRPr="002C2731">
        <w:rPr>
          <w:lang w:eastAsia="ko-KR"/>
        </w:rPr>
        <w:t xml:space="preserve"> </w:t>
      </w:r>
      <w:r w:rsidRPr="002C2731">
        <w:rPr>
          <w:rFonts w:hint="eastAsia"/>
          <w:lang w:eastAsia="ko-KR"/>
        </w:rPr>
        <w:t>디자인,</w:t>
      </w:r>
      <w:r w:rsidRPr="002C2731">
        <w:rPr>
          <w:lang w:eastAsia="ko-KR"/>
        </w:rPr>
        <w:t xml:space="preserve"> </w:t>
      </w:r>
      <w:r w:rsidRPr="002C2731">
        <w:rPr>
          <w:rFonts w:hint="eastAsia"/>
          <w:lang w:eastAsia="ko-KR"/>
        </w:rPr>
        <w:t>마케팅 디자인 가이드</w:t>
      </w:r>
    </w:p>
    <w:p w:rsidR="00D031E6" w:rsidRPr="002C2731" w:rsidRDefault="00D031E6" w:rsidP="00D031E6">
      <w:pPr>
        <w:pStyle w:val="a9"/>
        <w:keepLines w:val="0"/>
        <w:ind w:left="0"/>
        <w:rPr>
          <w:rFonts w:ascii="Helvetica" w:hAnsi="Helvetica" w:cs="Helvetica"/>
          <w:sz w:val="21"/>
          <w:szCs w:val="21"/>
          <w:lang w:eastAsia="ko-KR"/>
        </w:rPr>
      </w:pPr>
      <w:r w:rsidRPr="002C2731">
        <w:rPr>
          <w:rFonts w:hint="eastAsia"/>
          <w:lang w:eastAsia="ko-KR"/>
        </w:rPr>
        <w:t>PPT-</w:t>
      </w:r>
      <w:proofErr w:type="spellStart"/>
      <w:r>
        <w:rPr>
          <w:lang w:eastAsia="ko-KR"/>
        </w:rPr>
        <w:t>ppt</w:t>
      </w:r>
      <w:proofErr w:type="spellEnd"/>
      <w:r>
        <w:rPr>
          <w:rFonts w:hint="eastAsia"/>
          <w:lang w:eastAsia="ko-KR"/>
        </w:rPr>
        <w:t xml:space="preserve">를 활용한 비전 </w:t>
      </w:r>
      <w:r w:rsidRPr="002C2731">
        <w:rPr>
          <w:rFonts w:hint="eastAsia"/>
          <w:lang w:eastAsia="ko-KR"/>
        </w:rPr>
        <w:t>기획(</w:t>
      </w:r>
      <w:r w:rsidR="009537F5">
        <w:rPr>
          <w:rFonts w:ascii="Helvetica" w:hAnsi="Helvetica" w:cs="Helvetica" w:hint="eastAsia"/>
          <w:sz w:val="21"/>
          <w:szCs w:val="21"/>
          <w:lang w:eastAsia="ko-KR"/>
        </w:rPr>
        <w:t>스포츠</w:t>
      </w:r>
      <w:r w:rsidR="009537F5"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r w:rsidR="009537F5">
        <w:rPr>
          <w:rFonts w:ascii="Helvetica" w:hAnsi="Helvetica" w:cs="Helvetica" w:hint="eastAsia"/>
          <w:sz w:val="21"/>
          <w:szCs w:val="21"/>
          <w:lang w:eastAsia="ko-KR"/>
        </w:rPr>
        <w:t>매칭</w:t>
      </w:r>
      <w:r w:rsidR="009537F5"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r w:rsidR="009537F5">
        <w:rPr>
          <w:rFonts w:ascii="Helvetica" w:hAnsi="Helvetica" w:cs="Helvetica" w:hint="eastAsia"/>
          <w:sz w:val="21"/>
          <w:szCs w:val="21"/>
          <w:lang w:eastAsia="ko-KR"/>
        </w:rPr>
        <w:t>사이트를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온라인을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통해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고객들에게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차별화된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경험을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제공하는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것을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목표</w:t>
      </w:r>
      <w:r w:rsidRPr="002C2731">
        <w:rPr>
          <w:rFonts w:ascii="Helvetica" w:hAnsi="Helvetica" w:cs="Helvetica"/>
          <w:sz w:val="21"/>
          <w:szCs w:val="21"/>
          <w:lang w:eastAsia="ko-KR"/>
        </w:rPr>
        <w:t>)</w:t>
      </w:r>
    </w:p>
    <w:p w:rsidR="00D031E6" w:rsidRPr="002C2731" w:rsidRDefault="00D031E6" w:rsidP="00D031E6">
      <w:pPr>
        <w:pStyle w:val="a9"/>
        <w:keepLines w:val="0"/>
        <w:ind w:left="0"/>
        <w:rPr>
          <w:lang w:eastAsia="ko-KR"/>
        </w:rPr>
      </w:pPr>
      <w:r w:rsidRPr="002C2731">
        <w:rPr>
          <w:rFonts w:ascii="Helvetica" w:hAnsi="Helvetica" w:cs="Helvetica" w:hint="eastAsia"/>
          <w:sz w:val="21"/>
          <w:szCs w:val="21"/>
          <w:lang w:eastAsia="ko-KR"/>
        </w:rPr>
        <w:t>코딩</w:t>
      </w:r>
      <w:r w:rsidRPr="002C2731">
        <w:rPr>
          <w:rFonts w:ascii="Helvetica" w:hAnsi="Helvetica" w:cs="Helvetica" w:hint="eastAsia"/>
          <w:sz w:val="21"/>
          <w:szCs w:val="21"/>
          <w:lang w:eastAsia="ko-KR"/>
        </w:rPr>
        <w:t>-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sz w:val="21"/>
          <w:szCs w:val="21"/>
          <w:lang w:eastAsia="ko-KR"/>
        </w:rPr>
        <w:t>에디트플러스</w:t>
      </w:r>
      <w:proofErr w:type="spellEnd"/>
      <w:r>
        <w:rPr>
          <w:rFonts w:ascii="Helvetica" w:hAnsi="Helvetica" w:cs="Helvetica" w:hint="eastAsia"/>
          <w:sz w:val="21"/>
          <w:szCs w:val="21"/>
          <w:lang w:eastAsia="ko-KR"/>
        </w:rPr>
        <w:t>,</w:t>
      </w:r>
      <w:r>
        <w:rPr>
          <w:rFonts w:ascii="Helvetica" w:hAnsi="Helvetica" w:cs="Helvetica"/>
          <w:sz w:val="21"/>
          <w:szCs w:val="21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sz w:val="21"/>
          <w:szCs w:val="21"/>
          <w:lang w:eastAsia="ko-KR"/>
        </w:rPr>
        <w:t>파일질라</w:t>
      </w:r>
      <w:proofErr w:type="spellEnd"/>
      <w:r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sz w:val="21"/>
          <w:szCs w:val="21"/>
          <w:lang w:eastAsia="ko-KR"/>
        </w:rPr>
        <w:t>웹페이지</w:t>
      </w:r>
      <w:proofErr w:type="spellEnd"/>
      <w:r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r>
        <w:rPr>
          <w:rFonts w:ascii="Helvetica" w:hAnsi="Helvetica" w:cs="Helvetica" w:hint="eastAsia"/>
          <w:sz w:val="21"/>
          <w:szCs w:val="21"/>
          <w:lang w:eastAsia="ko-KR"/>
        </w:rPr>
        <w:t>구현</w:t>
      </w:r>
      <w:r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r>
        <w:rPr>
          <w:rFonts w:ascii="Helvetica" w:hAnsi="Helvetica" w:cs="Helvetica"/>
          <w:sz w:val="21"/>
          <w:szCs w:val="21"/>
          <w:lang w:eastAsia="ko-KR"/>
        </w:rPr>
        <w:t>(</w:t>
      </w:r>
      <w:r w:rsidRPr="002C2731">
        <w:rPr>
          <w:rFonts w:ascii="Helvetica" w:hAnsi="Helvetica" w:cs="Helvetica"/>
          <w:sz w:val="21"/>
          <w:szCs w:val="21"/>
          <w:lang w:eastAsia="ko-KR"/>
        </w:rPr>
        <w:t>온라인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서비스의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사용자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경험을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새롭게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설계하고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완성도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있는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플랫폼을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구축하고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디자인</w:t>
      </w:r>
      <w:r>
        <w:rPr>
          <w:rFonts w:ascii="Helvetica" w:hAnsi="Helvetica" w:cs="Helvetica" w:hint="eastAsia"/>
          <w:sz w:val="21"/>
          <w:szCs w:val="21"/>
          <w:lang w:eastAsia="ko-KR"/>
        </w:rPr>
        <w:t>)</w:t>
      </w:r>
    </w:p>
    <w:p w:rsidR="00631A0D" w:rsidRPr="00D031E6" w:rsidRDefault="00631A0D" w:rsidP="00507E88">
      <w:pPr>
        <w:pStyle w:val="a9"/>
        <w:keepLines w:val="0"/>
        <w:ind w:left="0"/>
        <w:rPr>
          <w:lang w:eastAsia="ko-KR"/>
        </w:rPr>
      </w:pPr>
    </w:p>
    <w:p w:rsidR="00631A0D" w:rsidRPr="00507E88" w:rsidRDefault="00631A0D" w:rsidP="00507E88">
      <w:pPr>
        <w:pStyle w:val="a9"/>
        <w:keepLines w:val="0"/>
        <w:ind w:left="0"/>
        <w:rPr>
          <w:lang w:eastAsia="ko-KR"/>
        </w:rPr>
      </w:pPr>
    </w:p>
    <w:sectPr w:rsidR="00631A0D" w:rsidRPr="00507E88" w:rsidSect="00067E72">
      <w:headerReference w:type="default" r:id="rId12"/>
      <w:footerReference w:type="default" r:id="rId13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AF5" w:rsidRDefault="00877AF5">
      <w:pPr>
        <w:spacing w:line="240" w:lineRule="auto"/>
      </w:pPr>
      <w:r>
        <w:separator/>
      </w:r>
    </w:p>
  </w:endnote>
  <w:endnote w:type="continuationSeparator" w:id="0">
    <w:p w:rsidR="00877AF5" w:rsidRDefault="00877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0B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0B06" w:rsidRDefault="00020B06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0B06" w:rsidRDefault="00020B06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0B06" w:rsidRDefault="00020B06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07A28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020B06" w:rsidRDefault="00020B06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AF5" w:rsidRDefault="00877AF5">
      <w:pPr>
        <w:spacing w:line="240" w:lineRule="auto"/>
      </w:pPr>
      <w:r>
        <w:separator/>
      </w:r>
    </w:p>
  </w:footnote>
  <w:footnote w:type="continuationSeparator" w:id="0">
    <w:p w:rsidR="00877AF5" w:rsidRDefault="00877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B06" w:rsidRDefault="00020B06">
    <w:pPr>
      <w:rPr>
        <w:rFonts w:cs="Times New Roman"/>
        <w:sz w:val="24"/>
        <w:szCs w:val="24"/>
      </w:rPr>
    </w:pPr>
  </w:p>
  <w:p w:rsidR="00020B06" w:rsidRDefault="00020B06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20B06" w:rsidRDefault="00020B06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b/>
        <w:bCs/>
        <w:sz w:val="36"/>
        <w:szCs w:val="36"/>
      </w:rPr>
      <w:t>&lt;</w:t>
    </w:r>
    <w:r>
      <w:rPr>
        <w:rFonts w:hint="eastAsia"/>
        <w:b/>
        <w:bCs/>
        <w:sz w:val="36"/>
        <w:szCs w:val="36"/>
        <w:lang w:eastAsia="ko-KR"/>
      </w:rPr>
      <w:t>한국 IT 교육원</w:t>
    </w:r>
    <w:r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20B06" w:rsidRDefault="00020B06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20B06" w:rsidRDefault="00020B06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20B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0B06" w:rsidRDefault="00020B06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0B06" w:rsidRDefault="00020B06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20B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0B06" w:rsidRDefault="00020B0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0B06" w:rsidRDefault="00020B06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20B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0B06" w:rsidRDefault="00020B06">
          <w:r>
            <w:rPr>
              <w:rFonts w:hint="eastAsia"/>
              <w:lang w:eastAsia="ko-KR"/>
            </w:rPr>
            <w:t>HKIT-VD-01</w:t>
          </w:r>
        </w:p>
      </w:tc>
    </w:tr>
  </w:tbl>
  <w:p w:rsidR="00020B06" w:rsidRDefault="00020B06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4E7E21"/>
    <w:multiLevelType w:val="hybridMultilevel"/>
    <w:tmpl w:val="E08E6B66"/>
    <w:lvl w:ilvl="0" w:tplc="586CAF76">
      <w:start w:val="1"/>
      <w:numFmt w:val="bullet"/>
      <w:lvlText w:val="&gt;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4F874143"/>
    <w:multiLevelType w:val="hybridMultilevel"/>
    <w:tmpl w:val="05481D68"/>
    <w:lvl w:ilvl="0" w:tplc="8B4EBC6C">
      <w:start w:val="1"/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718F45C7"/>
    <w:multiLevelType w:val="hybridMultilevel"/>
    <w:tmpl w:val="B50AECCC"/>
    <w:lvl w:ilvl="0" w:tplc="1206F752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8"/>
  </w:num>
  <w:num w:numId="5">
    <w:abstractNumId w:val="39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37"/>
  </w:num>
  <w:num w:numId="11">
    <w:abstractNumId w:val="7"/>
  </w:num>
  <w:num w:numId="12">
    <w:abstractNumId w:val="19"/>
  </w:num>
  <w:num w:numId="13">
    <w:abstractNumId w:val="17"/>
  </w:num>
  <w:num w:numId="14">
    <w:abstractNumId w:val="36"/>
  </w:num>
  <w:num w:numId="15">
    <w:abstractNumId w:val="16"/>
  </w:num>
  <w:num w:numId="16">
    <w:abstractNumId w:val="8"/>
  </w:num>
  <w:num w:numId="17">
    <w:abstractNumId w:val="34"/>
  </w:num>
  <w:num w:numId="18">
    <w:abstractNumId w:val="23"/>
  </w:num>
  <w:num w:numId="19">
    <w:abstractNumId w:val="10"/>
  </w:num>
  <w:num w:numId="20">
    <w:abstractNumId w:val="22"/>
  </w:num>
  <w:num w:numId="21">
    <w:abstractNumId w:val="14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28"/>
  </w:num>
  <w:num w:numId="27">
    <w:abstractNumId w:val="30"/>
  </w:num>
  <w:num w:numId="28">
    <w:abstractNumId w:val="6"/>
  </w:num>
  <w:num w:numId="29">
    <w:abstractNumId w:val="9"/>
  </w:num>
  <w:num w:numId="30">
    <w:abstractNumId w:val="27"/>
  </w:num>
  <w:num w:numId="31">
    <w:abstractNumId w:val="15"/>
  </w:num>
  <w:num w:numId="32">
    <w:abstractNumId w:val="40"/>
  </w:num>
  <w:num w:numId="33">
    <w:abstractNumId w:val="20"/>
  </w:num>
  <w:num w:numId="34">
    <w:abstractNumId w:val="35"/>
  </w:num>
  <w:num w:numId="35">
    <w:abstractNumId w:val="38"/>
  </w:num>
  <w:num w:numId="36">
    <w:abstractNumId w:val="31"/>
  </w:num>
  <w:num w:numId="37">
    <w:abstractNumId w:val="29"/>
  </w:num>
  <w:num w:numId="38">
    <w:abstractNumId w:val="0"/>
  </w:num>
  <w:num w:numId="39">
    <w:abstractNumId w:val="0"/>
  </w:num>
  <w:num w:numId="40">
    <w:abstractNumId w:val="21"/>
  </w:num>
  <w:num w:numId="41">
    <w:abstractNumId w:val="4"/>
  </w:num>
  <w:num w:numId="42">
    <w:abstractNumId w:val="33"/>
  </w:num>
  <w:num w:numId="43">
    <w:abstractNumId w:val="5"/>
  </w:num>
  <w:num w:numId="44">
    <w:abstractNumId w:val="2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DE"/>
    <w:rsid w:val="00020B06"/>
    <w:rsid w:val="0002235F"/>
    <w:rsid w:val="00033D65"/>
    <w:rsid w:val="000615CE"/>
    <w:rsid w:val="00067596"/>
    <w:rsid w:val="00067E72"/>
    <w:rsid w:val="00097D54"/>
    <w:rsid w:val="000C4841"/>
    <w:rsid w:val="000E5BB5"/>
    <w:rsid w:val="000E79DA"/>
    <w:rsid w:val="000F44F0"/>
    <w:rsid w:val="00117EB9"/>
    <w:rsid w:val="00153927"/>
    <w:rsid w:val="00190A6F"/>
    <w:rsid w:val="00196666"/>
    <w:rsid w:val="001C000E"/>
    <w:rsid w:val="001C255B"/>
    <w:rsid w:val="001C751C"/>
    <w:rsid w:val="001F1634"/>
    <w:rsid w:val="00217B01"/>
    <w:rsid w:val="002223AD"/>
    <w:rsid w:val="002429BC"/>
    <w:rsid w:val="00246552"/>
    <w:rsid w:val="00260C3F"/>
    <w:rsid w:val="002707CB"/>
    <w:rsid w:val="0027622F"/>
    <w:rsid w:val="002A33B6"/>
    <w:rsid w:val="002A37D7"/>
    <w:rsid w:val="002E31EB"/>
    <w:rsid w:val="00311FFB"/>
    <w:rsid w:val="003142F8"/>
    <w:rsid w:val="00321927"/>
    <w:rsid w:val="00334DBE"/>
    <w:rsid w:val="003543F5"/>
    <w:rsid w:val="00396794"/>
    <w:rsid w:val="003B4C2E"/>
    <w:rsid w:val="003F198C"/>
    <w:rsid w:val="003F1EC2"/>
    <w:rsid w:val="003F6A04"/>
    <w:rsid w:val="00424E8C"/>
    <w:rsid w:val="00426B64"/>
    <w:rsid w:val="00481371"/>
    <w:rsid w:val="0048414F"/>
    <w:rsid w:val="0048516F"/>
    <w:rsid w:val="004A2C95"/>
    <w:rsid w:val="004A7BEE"/>
    <w:rsid w:val="004D3028"/>
    <w:rsid w:val="004D5803"/>
    <w:rsid w:val="004F35AB"/>
    <w:rsid w:val="00507E88"/>
    <w:rsid w:val="00524954"/>
    <w:rsid w:val="00526539"/>
    <w:rsid w:val="00545CAB"/>
    <w:rsid w:val="00574051"/>
    <w:rsid w:val="00576FC6"/>
    <w:rsid w:val="005C3599"/>
    <w:rsid w:val="006040EC"/>
    <w:rsid w:val="00610E27"/>
    <w:rsid w:val="00631A0D"/>
    <w:rsid w:val="0063523D"/>
    <w:rsid w:val="00656ECF"/>
    <w:rsid w:val="00695154"/>
    <w:rsid w:val="006B0E49"/>
    <w:rsid w:val="006C0EF1"/>
    <w:rsid w:val="006C61F8"/>
    <w:rsid w:val="00704391"/>
    <w:rsid w:val="00721F27"/>
    <w:rsid w:val="007233DF"/>
    <w:rsid w:val="00774847"/>
    <w:rsid w:val="007756A8"/>
    <w:rsid w:val="00784CF2"/>
    <w:rsid w:val="0081270F"/>
    <w:rsid w:val="00845E25"/>
    <w:rsid w:val="00861E13"/>
    <w:rsid w:val="00877AF5"/>
    <w:rsid w:val="008A283B"/>
    <w:rsid w:val="008E63F2"/>
    <w:rsid w:val="009061AD"/>
    <w:rsid w:val="00910DE5"/>
    <w:rsid w:val="009156F5"/>
    <w:rsid w:val="00924902"/>
    <w:rsid w:val="00926333"/>
    <w:rsid w:val="00930918"/>
    <w:rsid w:val="00935A5B"/>
    <w:rsid w:val="009477E9"/>
    <w:rsid w:val="0095086A"/>
    <w:rsid w:val="00951A31"/>
    <w:rsid w:val="009537F5"/>
    <w:rsid w:val="009B480F"/>
    <w:rsid w:val="009D4ECD"/>
    <w:rsid w:val="009D52DC"/>
    <w:rsid w:val="009E0997"/>
    <w:rsid w:val="009E3F12"/>
    <w:rsid w:val="009E58EC"/>
    <w:rsid w:val="00A060A7"/>
    <w:rsid w:val="00A3136C"/>
    <w:rsid w:val="00A329DA"/>
    <w:rsid w:val="00A44CC3"/>
    <w:rsid w:val="00A5539E"/>
    <w:rsid w:val="00A7281A"/>
    <w:rsid w:val="00A735DE"/>
    <w:rsid w:val="00A82C9D"/>
    <w:rsid w:val="00A9313C"/>
    <w:rsid w:val="00A94869"/>
    <w:rsid w:val="00A97B02"/>
    <w:rsid w:val="00AA30F1"/>
    <w:rsid w:val="00AB3212"/>
    <w:rsid w:val="00AB4F2D"/>
    <w:rsid w:val="00AD7D5A"/>
    <w:rsid w:val="00AF0695"/>
    <w:rsid w:val="00AF791A"/>
    <w:rsid w:val="00B01F32"/>
    <w:rsid w:val="00B047E3"/>
    <w:rsid w:val="00B2270C"/>
    <w:rsid w:val="00B60249"/>
    <w:rsid w:val="00B7029A"/>
    <w:rsid w:val="00B9254C"/>
    <w:rsid w:val="00C07A28"/>
    <w:rsid w:val="00C75B77"/>
    <w:rsid w:val="00C80675"/>
    <w:rsid w:val="00CA3AC4"/>
    <w:rsid w:val="00CB2B43"/>
    <w:rsid w:val="00CC6AF3"/>
    <w:rsid w:val="00D031E6"/>
    <w:rsid w:val="00D03E83"/>
    <w:rsid w:val="00D06CF7"/>
    <w:rsid w:val="00D16ACB"/>
    <w:rsid w:val="00D31AC9"/>
    <w:rsid w:val="00D46679"/>
    <w:rsid w:val="00D467B0"/>
    <w:rsid w:val="00D60295"/>
    <w:rsid w:val="00D90D43"/>
    <w:rsid w:val="00D954DE"/>
    <w:rsid w:val="00DA59A9"/>
    <w:rsid w:val="00DA5AAA"/>
    <w:rsid w:val="00DB2026"/>
    <w:rsid w:val="00DC0E79"/>
    <w:rsid w:val="00DC3DA2"/>
    <w:rsid w:val="00DE1C7B"/>
    <w:rsid w:val="00DF1A1E"/>
    <w:rsid w:val="00E2646E"/>
    <w:rsid w:val="00E6145D"/>
    <w:rsid w:val="00E81957"/>
    <w:rsid w:val="00E8549A"/>
    <w:rsid w:val="00E93844"/>
    <w:rsid w:val="00EA68A1"/>
    <w:rsid w:val="00EA68DC"/>
    <w:rsid w:val="00EC6D38"/>
    <w:rsid w:val="00ED7847"/>
    <w:rsid w:val="00EE7A34"/>
    <w:rsid w:val="00F02962"/>
    <w:rsid w:val="00F060DA"/>
    <w:rsid w:val="00F06887"/>
    <w:rsid w:val="00F13BB6"/>
    <w:rsid w:val="00F25827"/>
    <w:rsid w:val="00F267CC"/>
    <w:rsid w:val="00F47623"/>
    <w:rsid w:val="00F60663"/>
    <w:rsid w:val="00F8650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D7EC54"/>
  <w15:docId w15:val="{0840B51F-73F3-4CCA-9260-D541FC9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onbbang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375B8-94E6-45F5-8578-F1892D61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564</TotalTime>
  <Pages>10</Pages>
  <Words>956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6399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keywords/>
  <dc:description/>
  <cp:lastModifiedBy>YeongJae</cp:lastModifiedBy>
  <cp:revision>15</cp:revision>
  <cp:lastPrinted>2000-09-21T22:13:00Z</cp:lastPrinted>
  <dcterms:created xsi:type="dcterms:W3CDTF">2018-08-21T07:30:00Z</dcterms:created>
  <dcterms:modified xsi:type="dcterms:W3CDTF">2018-08-27T07:40:00Z</dcterms:modified>
</cp:coreProperties>
</file>